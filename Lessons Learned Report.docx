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14:paraId="049A8362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402272CA" w14:textId="1081D460" w:rsidR="000F1DCE" w:rsidRPr="00616989" w:rsidRDefault="00695F4F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B624BC" wp14:editId="2897201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216535</wp:posOffset>
                      </wp:positionV>
                      <wp:extent cx="5284470" cy="43878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470" cy="438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DC73C4" w14:textId="2315B7D1" w:rsidR="00695F4F" w:rsidRPr="00CB4A4D" w:rsidRDefault="00695F4F" w:rsidP="008A5C75">
                                  <w:pPr>
                                    <w:pStyle w:val="Subtitl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Data Anal</w:t>
                                  </w:r>
                                  <w:r w:rsidR="008A5C75">
                                    <w:rPr>
                                      <w:color w:val="FFFFFF" w:themeColor="background1"/>
                                    </w:rPr>
                                    <w:t>ys</w:t>
                                  </w:r>
                                  <w:r w:rsidR="006F6DE8">
                                    <w:rPr>
                                      <w:color w:val="FFFFFF" w:themeColor="background1"/>
                                    </w:rPr>
                                    <w:t>t</w:t>
                                  </w:r>
                                  <w:r w:rsidR="008A5C75">
                                    <w:rPr>
                                      <w:color w:val="FFFFFF" w:themeColor="background1"/>
                                    </w:rPr>
                                    <w:t xml:space="preserve">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62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24.6pt;margin-top:17.05pt;width:416.1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pXZAIAAC8FAAAOAAAAZHJzL2Uyb0RvYy54bWysVEtvGjEQvlfqf7B8bxYoNBSxRJQoVSWU&#10;RCVVzsZrw6pej2sP7NJf37F3eTTtJVUvu/a855tvPL1pKsP2yocSbM77Vz3OlJVQlHaT829Pd+/G&#10;nAUUthAGrMr5QQV+M3v7Zlq7iRrAFkyhPKMgNkxql/MtoptkWZBbVYlwBU5ZUmrwlUC6+k1WeFFT&#10;9Mpkg17vQ1aDL5wHqUIg6W2r5LMUX2sl8UHroJCZnFNtmL4+fdfxm82mYrLxwm1L2ZUh/qGKSpSW&#10;kp5C3QoUbOfLP0JVpfQQQOOVhCoDrUupUg/UTb/3opvVVjiVeiFwgjvBFP5fWHm/X7lHz7D5BA0N&#10;MAJSuzAJJIz9NNpX8U+VMtIThIcTbKpBJkk4GoyHw2tSSdIN34+vx6MYJjt7Ox/ws4KKxUPOPY0l&#10;oSX2y4Ct6dEkJrNwVxqTRmPsbwKKGSXZucR0woNR0c7Yr0qzskiVRkGQfrNeGM/akRMnqczj4FMw&#10;coiGmhK+0rdzid4qMe2V/ienlB8snvyr0oJPAKU9ULGBvSAGF9/TgKhw3dofoWgBiFhgs266Ga6h&#10;ONBoPbSsD07elYT/UgR8FJ5oTljQ6uIDfbSBOufQnTjbgv/5N3m0J/aRlrOa1ibn4cdOeMWZ+WKJ&#10;lx/7wyGFxXQZjq4HdPGXmvWlxu6qBVBffXoknEzHaI/meNQeqmfa8HnMSiphJeXOOR6PC2wnSy+E&#10;VPN5MqLNcgKXduVkDB3hjex6ap6Fdx0Fkch7D8cFE5MXTGxto6eF+Q5Bl4mmEeAW1Q542spE9O4F&#10;iWt/eU9W53du9gsAAP//AwBQSwMEFAAGAAgAAAAhAJ4oMC7eAAAACQEAAA8AAABkcnMvZG93bnJl&#10;di54bWxMj8tOwzAQRfdI/QdrKrGjdtKA0hCnqkBsQZSHxM6Np0nUeBzFbhP+nmEFy9E9uvdMuZ1d&#10;Ly44hs6ThmSlQCDV3nbUaHh/e7rJQYRoyJreE2r4xgDbanFVmsL6iV7xso+N4BIKhdHQxjgUUoa6&#10;RWfCyg9InB396Ezkc2ykHc3E5a6XqVJ30pmOeKE1Az60WJ/2Z6fh4/n49Zmpl+bR3Q6Tn5Ukt5Fa&#10;Xy/n3T2IiHP8g+FXn9WhYqeDP5MNoteQbVImNayzBATneZ5kIA4MqnUKsirl/w+qHwAAAP//AwBQ&#10;SwECLQAUAAYACAAAACEAtoM4kv4AAADhAQAAEwAAAAAAAAAAAAAAAAAAAAAAW0NvbnRlbnRfVHlw&#10;ZXNdLnhtbFBLAQItABQABgAIAAAAIQA4/SH/1gAAAJQBAAALAAAAAAAAAAAAAAAAAC8BAABfcmVs&#10;cy8ucmVsc1BLAQItABQABgAIAAAAIQBROfpXZAIAAC8FAAAOAAAAAAAAAAAAAAAAAC4CAABkcnMv&#10;ZTJvRG9jLnhtbFBLAQItABQABgAIAAAAIQCeKDAu3gAAAAkBAAAPAAAAAAAAAAAAAAAAAL4EAABk&#10;cnMvZG93bnJldi54bWxQSwUGAAAAAAQABADzAAAAyQUAAAAA&#10;" filled="f" stroked="f">
                      <v:textbox>
                        <w:txbxContent>
                          <w:p w14:paraId="3CDC73C4" w14:textId="2315B7D1" w:rsidR="00695F4F" w:rsidRPr="00CB4A4D" w:rsidRDefault="00695F4F" w:rsidP="008A5C75">
                            <w:pPr>
                              <w:pStyle w:val="Subtitle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 Anal</w:t>
                            </w:r>
                            <w:r w:rsidR="008A5C75">
                              <w:rPr>
                                <w:color w:val="FFFFFF" w:themeColor="background1"/>
                              </w:rPr>
                              <w:t>ys</w:t>
                            </w:r>
                            <w:r w:rsidR="006F6DE8"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="008A5C75">
                              <w:rPr>
                                <w:color w:val="FFFFFF" w:themeColor="background1"/>
                              </w:rPr>
                              <w:t xml:space="preserve"> Report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F1DCE" w14:paraId="6F8C1C27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36AEEB78" w14:textId="43BBA3A5" w:rsidR="000F1DCE" w:rsidRPr="00616989" w:rsidRDefault="000F1DCE" w:rsidP="00CB4A4D">
            <w:pPr>
              <w:spacing w:after="200"/>
              <w:rPr>
                <w:smallCaps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14:paraId="2652A69A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6D2101E5" w14:textId="77777777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4DB2DAB5" wp14:editId="617D431E">
                      <wp:extent cx="528452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9B3D5" w14:textId="11F51244" w:rsidR="00CB4A4D" w:rsidRPr="00695F4F" w:rsidRDefault="00067C23" w:rsidP="00CB4A4D">
                                  <w:pPr>
                                    <w:pStyle w:val="Subtitle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695F4F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April </w:t>
                                  </w:r>
                                  <w:r w:rsidR="00775270" w:rsidRPr="00695F4F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2022</w:t>
                                  </w:r>
                                  <w:r w:rsidR="00695F4F" w:rsidRPr="00695F4F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CB4A4D" w:rsidRPr="00695F4F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|</w:t>
                                  </w:r>
                                  <w:r w:rsidR="00695F4F" w:rsidRPr="00695F4F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775270" w:rsidRPr="00695F4F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Richard Valades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B2DAB5" id="Text Box 16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jrZgIAADYFAAAOAAAAZHJzL2Uyb0RvYy54bWysVE1PGzEQvVfqf7B8L5uEUCBig1IQVSUE&#10;qFBxdrx2sqrX444n2U1/fcfeJKS0F6pevN75njdvfHHZNU6sDcYafCmHRwMpjNdQ1X5Rym9PNx/O&#10;pIikfKUceFPKjYnycvr+3UUbJmYES3CVQcFBfJy0oZRLojApiqiXplHxCILxrLSAjSL+xUVRoWo5&#10;euOK0WDwsWgBq4CgTYwsve6VcprjW2s03VsbDQlXSq6N8on5nKezmF6oyQJVWNZ6W4b6hyoaVXtO&#10;ug91rUiJFdZ/hGpqjRDB0pGGpgBra21yD9zNcPCqm8elCib3wuDEsIcp/r+w+m79GB5QUPcJOh5g&#10;AqQNcRJZmPrpLDbpy5UK1jOEmz1spiOhWXgyOhufjFilWTc+Pj8+O01hihfvgJE+G2hEupQSeSwZ&#10;LbW+jdSb7kxSMg83tXN5NM7/JuCYSVK8lJhvtHEm2Tn/1VhRV7nSJIgaF/Mrh6IfOXOSy9wNPgdj&#10;h2RoOeEbfbcuydtkpr3Rf++U84OnvX9Te8AMUN4DkxpYK2Zw9T0PiAu3vf0Oih6AhAV1844ROBjl&#10;HKoNTxihJ38M+qbmMdyqSA8Kme0MCW8w3fNhHbSlhO1NiiXgz7/Jkz2TkLVStLw9pYw/VgqNFO6L&#10;Z3qeD8djDkv5Z3xymtiBh5r5ocavmivg9ob8VgSdr8me3O5qEZpnXvRZysoq5TXnLiXtrlfUD5gf&#10;Cm1ms2zECxYU3frHoFPohHIi2VP3rDBsmUjM4TvY7ZmavCJkb5s8PcxWBLbObE0496hu8eflzHzf&#10;PiRp+w//s9XLczf9BQAA//8DAFBLAwQUAAYACAAAACEAn+IXIdoAAAAEAQAADwAAAGRycy9kb3du&#10;cmV2LnhtbEyPQUvDQBCF74L/YRnBm501amljJkUUr4pVC71ts9MkmJ0N2W0T/72rl3oZeLzHe98U&#10;q8l16shDaL0QXM80KJbK21Zqgo/356sFqBCNWNN5YYJvDrAqz88Kk1s/yhsf17FWqURCbgiaGPsc&#10;MVQNOxNmvmdJ3t4PzsQkhxrtYMZU7jrMtJ6jM62khcb0/Nhw9bU+OILPl/12c6tf6yd3149+0ihu&#10;iUSXF9PDPajIUzyF4Rc/oUOZmHb+IDaojiA9Ev9u8hY3WQZqRzBfZoBlgf/hyx8AAAD//wMAUEsB&#10;Ai0AFAAGAAgAAAAhALaDOJL+AAAA4QEAABMAAAAAAAAAAAAAAAAAAAAAAFtDb250ZW50X1R5cGVz&#10;XS54bWxQSwECLQAUAAYACAAAACEAOP0h/9YAAACUAQAACwAAAAAAAAAAAAAAAAAvAQAAX3JlbHMv&#10;LnJlbHNQSwECLQAUAAYACAAAACEAqod462YCAAA2BQAADgAAAAAAAAAAAAAAAAAuAgAAZHJzL2Uy&#10;b0RvYy54bWxQSwECLQAUAAYACAAAACEAn+IXIdoAAAAEAQAADwAAAAAAAAAAAAAAAADABAAAZHJz&#10;L2Rvd25yZXYueG1sUEsFBgAAAAAEAAQA8wAAAMcFAAAAAA==&#10;" filled="f" stroked="f">
                      <v:textbox>
                        <w:txbxContent>
                          <w:p w14:paraId="2729B3D5" w14:textId="11F51244" w:rsidR="00CB4A4D" w:rsidRPr="00695F4F" w:rsidRDefault="00067C23" w:rsidP="00CB4A4D">
                            <w:pPr>
                              <w:pStyle w:val="Subtitle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95F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April </w:t>
                            </w:r>
                            <w:r w:rsidR="00775270" w:rsidRPr="00695F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r w:rsidR="00695F4F" w:rsidRPr="00695F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CB4A4D" w:rsidRPr="00695F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="00695F4F" w:rsidRPr="00695F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775270" w:rsidRPr="00695F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Richard Valades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14:paraId="4BCE37E3" w14:textId="77777777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1D84CF49" wp14:editId="0B10E0E4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190353D" wp14:editId="345737A8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A7FD5F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5fcwIAAGMFAAAOAAAAZHJzL2Uyb0RvYy54bWysVG1P2zAQ/j5p/8Hy95GmK3RUpKgqYpqE&#10;AAETn41jk0iOzzu7Tbtfv7PzUgZok6blg2P7nnt7fHdn57vGsK1CX4MteH404UxZCWVtnwv+/eHy&#10;0xfOfBC2FAasKvheeX6+/PjhrHULNYUKTKmQkRHrF60reBWCW2SZl5VqhD8CpywJNWAjAh3xOStR&#10;tGS9Mdl0MjnJWsDSIUjlPd1edEK+TPa1VjLcaO1VYKbgFFtIK6b1Ka7Z8kwsnlG4qpZ9GOIfomhE&#10;bcnpaOpCBME2WL8x1dQSwYMORxKaDLSupUo5UDb55FU295VwKuVC5Hg30uT/n1l5vb13t0g0tM4v&#10;PG1jFjuNTfxTfGyXyNqPZKldYJIu5/P5yTQnTiXJ8jw//Xw8jXRmB3WHPnxV0LC4KTjSaySSxPbK&#10;hw46QKI3D6YuL2tj0iFWgFobZFtBbyekVDbkvYPfkMZGvIWo2RmNN9khn7QLe6Miztg7pVldUgbT&#10;FEwqtbeOUgyVKFXn/3hC3+B9CC0lmwxGtCb/o+38T7a7KHt8VFWpUkflyd+VR43kGWwYlZvaAr5n&#10;wIz06Q4/kNRRE1l6gnJ/iwyh6xPv5GVNT3clfLgVSI1Bz03NHm5o0QbagkO/46wC/PnefcRTvZKU&#10;s5YareD+x0ag4sx8s1TJp/lsFjszHWbH8ykd8KXk6aXEbpo1UD3kNFacTNuID2bYaoTmkWbCKnol&#10;kbCSfBdcBhwO69ANAJoqUq1WCUbd6ES4svdORuOR1ViaD7tHga6v30Clfw1DU4rFqzLusFHTwmoT&#10;QNepxg+89nxTJ6fC6adOHBUvzwl1mI3LXwAAAP//AwBQSwMEFAAGAAgAAAAhAOdwmQ3jAAAADQEA&#10;AA8AAABkcnMvZG93bnJldi54bWxMj8FOwzAMhu9IvENkJG5bmrVjozSdpkm7IIS0wg67Za1pCo1T&#10;NVlXeHrSE9xs+dPv7882o2nZgL1rLEkQ8wgYUmmrhmoJ72/72RqY84oq1VpCCd/oYJPf3mQqreyV&#10;DjgUvmYhhFyqJGjvu5RzV2o0ys1thxRuH7Y3yoe1r3nVq2sINy1fRNEDN6qh8EGrDncay6/iYiQ8&#10;f67iQg/b4Sd+xaO2x5fTfuekvL8bt0/API7+D4ZJP6hDHpzO9kKVY62EmUjEMrDTtBQJsImJ1rEA&#10;dpawSB6B5xn/3yL/BQAA//8DAFBLAQItABQABgAIAAAAIQC2gziS/gAAAOEBAAATAAAAAAAAAAAA&#10;AAAAAAAAAABbQ29udGVudF9UeXBlc10ueG1sUEsBAi0AFAAGAAgAAAAhADj9If/WAAAAlAEAAAsA&#10;AAAAAAAAAAAAAAAALwEAAF9yZWxzLy5yZWxzUEsBAi0AFAAGAAgAAAAhADfMTl9zAgAAYwUAAA4A&#10;AAAAAAAAAAAAAAAALgIAAGRycy9lMm9Eb2MueG1sUEsBAi0AFAAGAAgAAAAhAOdwmQ3jAAAADQEA&#10;AA8AAAAAAAAAAAAAAAAAzQQAAGRycy9kb3ducmV2LnhtbFBLBQYAAAAABAAEAPMAAADdBQAAAAA=&#10;" fillcolor="#008890 [3204]" stroked="f" strokeweight="1pt"/>
                </w:pict>
              </mc:Fallback>
            </mc:AlternateContent>
          </w:r>
        </w:p>
        <w:p w14:paraId="4142E66B" w14:textId="0FD53A50" w:rsidR="00FD71E8" w:rsidRDefault="00695F4F">
          <w:pPr>
            <w:spacing w:after="200"/>
            <w:rPr>
              <w:b/>
            </w:rPr>
          </w:pPr>
          <w:r w:rsidRPr="00616989">
            <w:rPr>
              <w:smallCap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82A03" wp14:editId="70AC591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5481320</wp:posOffset>
                    </wp:positionV>
                    <wp:extent cx="5819775" cy="804125"/>
                    <wp:effectExtent l="0" t="0" r="0" b="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9775" cy="80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ECA823" w14:textId="65EBA0FB" w:rsidR="000F1DCE" w:rsidRPr="00CB4A4D" w:rsidRDefault="00695F4F" w:rsidP="000F1DCE">
                                <w:pPr>
                                  <w:pStyle w:val="Title"/>
                                  <w:rPr>
                                    <w:b w:val="0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 w:val="0"/>
                                    <w:color w:val="FFFFFF" w:themeColor="background1"/>
                                  </w:rPr>
                                  <w:t>Blackwell Electronics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DE82A03" id="Text Box 12" o:spid="_x0000_s1028" type="#_x0000_t202" style="position:absolute;margin-left:407.05pt;margin-top:431.6pt;width:458.25pt;height:63.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0MVaQIAADYFAAAOAAAAZHJzL2Uyb0RvYy54bWysVN9v2jAQfp+0/8Hy+xpAMFpEqBhVp0mo&#10;rUanPhvHhmiOzzsbEvbX7+wQYN1eOu0lse/3ffedp7dNZdheoS/B5rx/1eNMWQlFaTc5//Z8/+Ga&#10;Mx+ELYQBq3J+UJ7fzt6/m9ZuogawBVMoZBTE+kntcr4NwU2yzMutqoS/AqcsKTVgJQJdcZMVKGqK&#10;Xpls0Ot9zGrAwiFI5T1J71oln6X4WisZHrX2KjCTc6otpC+m7zp+s9lUTDYo3LaUxzLEP1RRidJS&#10;0lOoOxEE22H5R6iqlAgedLiSUGWgdSlV6oG66fdedbPaCqdSLwSOdyeY/P8LKx/2K/eELDSfoKEB&#10;RkBq5yeehLGfRmMV/1QpIz1BeDjBpprAJAlH1/2b8XjEmSTddW/YH4ximOzs7dCHzwoqFg85RxpL&#10;Qkvslz60pp1JTGbhvjQmjcbY3wQUM0qyc4npFA5GRTtjvyrNyiJVGgVe4ma9MMjakRMnqYNu8CkY&#10;OURDTQnf6Ht0id4qMe2N/ienlB9sOPlXpQVMAKU9ULGBvSAGF9/TgKhw3dp3ULQARCxCs24IgZwP&#10;ulGuoTjQhBFa8nsn70saw1L48CSQ2E6Q0AaHR/poA3XO4XjibAv482/yaE8kJC1nNW1Pzv2PnUDF&#10;mfliiZ43/eEwrlu6DEfjAV3wUrO+1NhdtQBqr09vhZPpGO2D6Y4aoXqhRZ/HrKQSVlLunIfuuAjt&#10;gOmhkGo+T0a0YE6EpV05GUNHlCPJnpsXge7IxEAcfoBuz8TkFSFb2+hpYb4LoMvE1ohzi+oRf1rO&#10;xPfjQxK3//KerM7P3ewXAAAA//8DAFBLAwQUAAYACAAAACEAwLoJcd0AAAAIAQAADwAAAGRycy9k&#10;b3ducmV2LnhtbEyPwU7DMBBE70j8g7VI3KjdQqMkxKmqIq4gSlupNzfeJhHxOordJvw9ywlus5rV&#10;zJtiNblOXHEIrScN85kCgVR521KtYff5+pCCCNGQNZ0n1PCNAVbl7U1hcutH+sDrNtaCQyjkRkMT&#10;Y59LGaoGnQkz3yOxd/aDM5HPoZZ2MCOHu04ulEqkMy1xQ2N63DRYfW0vTsP+7Xw8PKn3+sUt+9FP&#10;SpLLpNb3d9P6GUTEKf49wy8+o0PJTCd/IRtEp4GHRA1p8rgAwXY2T5YgTizSLAVZFvL/gPIHAAD/&#10;/wMAUEsBAi0AFAAGAAgAAAAhALaDOJL+AAAA4QEAABMAAAAAAAAAAAAAAAAAAAAAAFtDb250ZW50&#10;X1R5cGVzXS54bWxQSwECLQAUAAYACAAAACEAOP0h/9YAAACUAQAACwAAAAAAAAAAAAAAAAAvAQAA&#10;X3JlbHMvLnJlbHNQSwECLQAUAAYACAAAACEAPXtDFWkCAAA2BQAADgAAAAAAAAAAAAAAAAAuAgAA&#10;ZHJzL2Uyb0RvYy54bWxQSwECLQAUAAYACAAAACEAwLoJcd0AAAAIAQAADwAAAAAAAAAAAAAAAADD&#10;BAAAZHJzL2Rvd25yZXYueG1sUEsFBgAAAAAEAAQA8wAAAM0FAAAAAA==&#10;" filled="f" stroked="f">
                    <v:textbox>
                      <w:txbxContent>
                        <w:p w14:paraId="13ECA823" w14:textId="65EBA0FB" w:rsidR="000F1DCE" w:rsidRPr="00CB4A4D" w:rsidRDefault="00695F4F" w:rsidP="000F1DCE">
                          <w:pPr>
                            <w:pStyle w:val="Title"/>
                            <w:rPr>
                              <w:b w:val="0"/>
                              <w:color w:val="FFFFFF" w:themeColor="background1"/>
                            </w:rPr>
                          </w:pPr>
                          <w:r>
                            <w:rPr>
                              <w:b w:val="0"/>
                              <w:color w:val="FFFFFF" w:themeColor="background1"/>
                            </w:rPr>
                            <w:t>Blackwell Electronics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B4A4D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10FF0159" wp14:editId="21E37A97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4872530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86D7B0" id="Rectangle 8" o:spid="_x0000_s1026" alt="rectangle" style="position:absolute;margin-left:-70.75pt;margin-top:383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lNkQIAAJoFAAAOAAAAZHJzL2Uyb0RvYy54bWysVE1v2zAMvQ/YfxB0X+0YabMFdYqgRYcB&#10;XVusHXpWZakWIIuapMTJfv0oyXb6hR2GXWyRIh/JJ5KnZ7tOk61wXoGp6eyopEQYDo0yTzX9eX/5&#10;6TMlPjDTMA1G1HQvPD1bffxw2tulqKAF3QhHEMT4ZW9r2oZgl0XheSs65o/ACoOXElzHAoruqWgc&#10;6xG900VVlidFD66xDrjwHrUX+ZKuEr6UgocbKb0IRNcUcwvp69L3MX6L1SlbPjlmW8WHNNg/ZNEx&#10;ZTDoBHXBAiMbp95AdYo78CDDEYeuACkVF6kGrGZWvqrmrmVWpFqQHG8nmvz/g+XX2zt765CG3vql&#10;x2OsYiddF/+YH9klsvYTWWIXCEflYrE4qWbIKce7ebWoUIx0Fgd363z4KqAj8VBTh6+RSGLbKx+y&#10;6WgSo3nQqrlUWichdoA4145sGb5d2M2Sq95036HJusVxWQ4viGp856yuRjVmkvoooqS8XgTQJoYx&#10;EAPmXKKmONCQTmGvRbTT5oeQRDVYeJUSmZBzUMa5MCHn6FvWiKyOqaQU3+SSACOyxPgT9gDwsvYR&#10;O2c52EdXkRp8ci7/llh2njxSZDBhcu6UAfcegMaqhsjZfiQpUxNZeoRmf+uIgzxe3vJLhS9+xXy4&#10;ZQ7nCbsEd0S4wY/U0NcUhhMlLbjf7+mjPbY53lLS43zW1P/aMCco0d8MDsCX2XweBzoJ8+NFhYJ7&#10;fvP4/MZsunPANprhNrI8HaN90ONROugecJWsY1S8YoZj7Jry4EbhPOS9gcuIi/U6meEQWxauzJ3l&#10;ETyyGjv6fvfAnB3aPuDEXMM4y2z5qvuzbfQ0sN4EkCqNxoHXgW9cAKmJh2UVN8xzOVkdVurqDwAA&#10;AP//AwBQSwMEFAAGAAgAAAAhAJq3pzrjAAAADgEAAA8AAABkcnMvZG93bnJldi54bWxMj0FuwjAQ&#10;RfeVegdrkLoDO5CSKI2DEFWlCnXTlO5NbJwo8TiyDYTb16zKbkbz9P+bcjOZgVyU851FDsmCAVHY&#10;WNmh5nD4+ZjnQHwQKMVgUXG4KQ+b6vmpFIW0V/xWlzpoEkPQF4JDG8JYUOqbVhnhF3ZUGG8n64wI&#10;cXWaSieuMdwMdMnYmhrRYWxoxah2rWr6+mxiyZd7v+V7u212WX+of/tPrfcp5y+zafsGJKgp/MNw&#10;14/qUEWnoz2j9GTgME/S5DWyHLJ1tgJyR1i+SoAc45SmbAm0KunjG9UfAAAA//8DAFBLAQItABQA&#10;BgAIAAAAIQC2gziS/gAAAOEBAAATAAAAAAAAAAAAAAAAAAAAAABbQ29udGVudF9UeXBlc10ueG1s&#10;UEsBAi0AFAAGAAgAAAAhADj9If/WAAAAlAEAAAsAAAAAAAAAAAAAAAAALwEAAF9yZWxzLy5yZWxz&#10;UEsBAi0AFAAGAAgAAAAhABnRSU2RAgAAmgUAAA4AAAAAAAAAAAAAAAAALgIAAGRycy9lMm9Eb2Mu&#10;eG1sUEsBAi0AFAAGAAgAAAAhAJq3pzrjAAAADgEAAA8AAAAAAAAAAAAAAAAA6wQAAGRycy9kb3du&#10;cmV2LnhtbFBLBQYAAAAABAAEAPMAAAD7BQAAAAA=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  <w:tbl>
          <w:tblPr>
            <w:tblStyle w:val="PlainTable4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688"/>
          </w:tblGrid>
          <w:tr w:rsidR="000F1DCE" w14:paraId="771423FB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3E8E6060" w14:textId="6AD4AB08" w:rsidR="000F1DCE" w:rsidRPr="007B346A" w:rsidRDefault="00C7730F" w:rsidP="000F1DCE">
                <w:pPr>
                  <w:pStyle w:val="Title"/>
                  <w:framePr w:hSpace="0" w:wrap="auto" w:vAnchor="margin" w:hAnchor="text" w:yAlign="inline"/>
                </w:pPr>
                <w:r>
                  <w:lastRenderedPageBreak/>
                  <w:t>Lessons Learned:</w:t>
                </w:r>
              </w:p>
            </w:tc>
          </w:tr>
          <w:tr w:rsidR="000F1DCE" w14:paraId="5EC306B6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76095306" w14:textId="24917080" w:rsidR="000F1DCE" w:rsidRPr="000F1DCE" w:rsidRDefault="000F1DCE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2EE2C2BB" wp14:editId="4C554B89">
                          <wp:extent cx="3990652" cy="95534"/>
                          <wp:effectExtent l="0" t="0" r="0" b="0"/>
                          <wp:docPr id="3" name="Rectangle 3" descr="rectangl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BC72125" id="Rectangle 3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ZxiAIAAIEFAAAOAAAAZHJzL2Uyb0RvYy54bWysVMFu2zAMvQ/YPwi6r3bSpGuCOkXQosOA&#10;ri3WDj0rshQbkERNUuJkXz9Kcpy2K3YYdrFFkXwkn0heXO60IlvhfAumoqOTkhJhONStWVf0x9PN&#10;p3NKfGCmZgqMqOheeHq5+PjhorNzMYYGVC0cQRDj552taBOCnReF543QzJ+AFQaVEpxmAUW3LmrH&#10;OkTXqhiX5VnRgautAy68x9vrrKSLhC+l4OFeSi8CURXF3EL6uvRdxW+xuGDztWO2aXmfBvuHLDRr&#10;DQYdoK5ZYGTj2j+gdMsdeJDhhIMuQMqWi1QDVjMq31Tz2DArUi1IjrcDTf7/wfK77aN9cEhDZ/3c&#10;4zFWsZNOxz/mR3aJrP1AltgFwvHydDYrz6ZjSjjqZtPp6SSSWRydrfPhiwBN4qGiDt8iUcS2tz5k&#10;04NJjOVBtfVNq1QS4vuLK+XIluHLrdaj5Ko2+hvU+e58Wpbp/TBkapdonhJ4haRMxDMQkXPQeFMc&#10;q02nsFci2inzXUjS1ljfOEUckHNQxrkwISfjG1aLfB1TeT+XBBiRJcYfsHuA10UesHOWvX10FamP&#10;B+fyb4ll58EjRQYTBmfdGnDvASisqo+c7Q8kZWoiSyuo9w+OOMhT5C2/afFpb5kPD8zh2OCA4SoI&#10;9/iRCrqKQn+ipAH36737aI/djFpKOhzDivqfG+YEJeqrwT6fjSaTOLdJmEw/j1FwLzWrlxqz0VeA&#10;/TLCpWN5Okb7oA5H6UA/48ZYxqioYoZj7Iry4A7CVcjrAXcOF8tlMsNZtSzcmkfLI3hkNbbu0+6Z&#10;Odv3d8DBuIPDyLL5mzbPttHTwHITQLZpBo689nzjnKcm7ndSXCQv5WR13JyL3wAAAP//AwBQSwME&#10;FAAGAAgAAAAhAMcSL8nZAAAABAEAAA8AAABkcnMvZG93bnJldi54bWxMj0FLxDAQhe+C/yGM4M1N&#10;XXQptemigl5EwV0P7m22GdtgMynJdLf+e6MXvTwY3uO9b+r17Ad1oJhcYAOXiwIUcRus487A2/bh&#10;ogSVBNniEJgMfFGCdXN6UmNlw5Ff6bCRTuUSThUa6EXGSuvU9uQxLcJInL2PED1KPmOnbcRjLveD&#10;XhbFSnt0nBd6HOm+p/ZzM3kD7rl7LF/ik9yhm7a4k917kNGY87P59gaU0Cx/YfjBz+jQZKZ9mNgm&#10;NRjIj8ivZm+1LK9A7XPougDd1Po/fPMNAAD//wMAUEsBAi0AFAAGAAgAAAAhALaDOJL+AAAA4QEA&#10;ABMAAAAAAAAAAAAAAAAAAAAAAFtDb250ZW50X1R5cGVzXS54bWxQSwECLQAUAAYACAAAACEAOP0h&#10;/9YAAACUAQAACwAAAAAAAAAAAAAAAAAvAQAAX3JlbHMvLnJlbHNQSwECLQAUAAYACAAAACEAT5ZG&#10;cYgCAACBBQAADgAAAAAAAAAAAAAAAAAuAgAAZHJzL2Uyb0RvYy54bWxQSwECLQAUAAYACAAAACEA&#10;xxIvydkAAAAEAQAADwAAAAAAAAAAAAAAAADiBAAAZHJzL2Rvd25yZXYueG1sUEsFBgAAAAAEAAQA&#10;8wAAAOgF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0F1DCE" w14:paraId="4D84584A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7AE565EE" w14:textId="15FAFEFC" w:rsidR="000F1DCE" w:rsidRPr="00616989" w:rsidRDefault="000F1DCE" w:rsidP="000F1DCE">
                <w:pPr>
                  <w:spacing w:after="200"/>
                  <w:rPr>
                    <w:smallCaps/>
                    <w:noProof/>
                  </w:rPr>
                </w:pPr>
                <w:r>
                  <w:rPr>
                    <w:smallCaps/>
                    <w:noProof/>
                  </w:rPr>
                  <mc:AlternateContent>
                    <mc:Choice Requires="wps">
                      <w:drawing>
                        <wp:inline distT="0" distB="0" distL="0" distR="0" wp14:anchorId="7F3FAB2B" wp14:editId="6819C73B">
                          <wp:extent cx="6650181" cy="7010400"/>
                          <wp:effectExtent l="0" t="0" r="0" b="0"/>
                          <wp:docPr id="31" name="Text Box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50181" cy="7010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0F7C601" w14:textId="266F1592" w:rsidR="000F1DCE" w:rsidRPr="00860C53" w:rsidRDefault="008A5B74" w:rsidP="000F1DCE">
                                      <w:pPr>
                                        <w:pStyle w:val="Heading1"/>
                                        <w:spacing w:line="360" w:lineRule="auto"/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 w:rsidRPr="00860C53">
                                        <w:rPr>
                                          <w:sz w:val="36"/>
                                          <w:szCs w:val="36"/>
                                        </w:rPr>
                                        <w:t>P</w:t>
                                      </w:r>
                                      <w:r w:rsidR="00A711B3" w:rsidRPr="00860C53">
                                        <w:rPr>
                                          <w:sz w:val="36"/>
                                          <w:szCs w:val="36"/>
                                        </w:rPr>
                                        <w:t>rofiling the Data:</w:t>
                                      </w:r>
                                      <w:r w:rsidR="00471DFB">
                                        <w:rPr>
                                          <w:sz w:val="36"/>
                                          <w:szCs w:val="36"/>
                                        </w:rPr>
                                        <w:t xml:space="preserve"> Task 1</w:t>
                                      </w:r>
                                    </w:p>
                                    <w:p w14:paraId="466DD0F7" w14:textId="30149B96" w:rsidR="000F1DCE" w:rsidRDefault="00111EBF" w:rsidP="00E86099">
                                      <w:pPr>
                                        <w:ind w:firstLine="720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DA53EA"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hen beginning a data analysis project, it is </w:t>
                                      </w:r>
                                      <w:r w:rsidR="008448B0">
                                        <w:rPr>
                                          <w:sz w:val="22"/>
                                          <w:szCs w:val="22"/>
                                        </w:rPr>
                                        <w:t>essential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to</w:t>
                                      </w:r>
                                      <w:r w:rsidR="009537B4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“profile” the data</w:t>
                                      </w:r>
                                      <w:r w:rsidR="008448B0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, so that the </w:t>
                                      </w:r>
                                      <w:r w:rsidR="004504AE">
                                        <w:rPr>
                                          <w:sz w:val="22"/>
                                          <w:szCs w:val="22"/>
                                        </w:rPr>
                                        <w:t>Data A</w:t>
                                      </w:r>
                                      <w:r w:rsidR="008448B0">
                                        <w:rPr>
                                          <w:sz w:val="22"/>
                                          <w:szCs w:val="22"/>
                                        </w:rPr>
                                        <w:t>nalyst can begin to understand what the data</w:t>
                                      </w:r>
                                      <w:r w:rsidR="00B6365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“means.” </w:t>
                                      </w:r>
                                      <w:r w:rsidR="00BE6A0C">
                                        <w:rPr>
                                          <w:sz w:val="22"/>
                                          <w:szCs w:val="22"/>
                                        </w:rPr>
                                        <w:t>This exercise is foundational to the process as it is likely that</w:t>
                                      </w:r>
                                      <w:r w:rsidR="006356BD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the </w:t>
                                      </w:r>
                                      <w:r w:rsidR="00033C0B">
                                        <w:rPr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  <w:r w:rsidR="006356BD">
                                        <w:rPr>
                                          <w:sz w:val="22"/>
                                          <w:szCs w:val="22"/>
                                        </w:rPr>
                                        <w:t>nalyst will modify some aspects of the data</w:t>
                                      </w:r>
                                      <w:r w:rsidR="00CB395B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to better prepare it for </w:t>
                                      </w:r>
                                      <w:r w:rsidR="002527C2">
                                        <w:rPr>
                                          <w:sz w:val="22"/>
                                          <w:szCs w:val="22"/>
                                        </w:rPr>
                                        <w:t>more advanced analytical techniques.</w:t>
                                      </w:r>
                                      <w:r w:rsidR="000F42CB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This would be extremely challenging without a thorough understanding of the</w:t>
                                      </w:r>
                                      <w:r w:rsidR="0019403B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4215B5">
                                        <w:rPr>
                                          <w:sz w:val="22"/>
                                          <w:szCs w:val="22"/>
                                        </w:rPr>
                                        <w:t>feature</w:t>
                                      </w:r>
                                      <w:r w:rsidR="0019403B">
                                        <w:rPr>
                                          <w:sz w:val="22"/>
                                          <w:szCs w:val="22"/>
                                        </w:rPr>
                                        <w:t>s of the</w:t>
                                      </w:r>
                                      <w:r w:rsidR="00C63E21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data</w:t>
                                      </w:r>
                                      <w:r w:rsidR="00AE27BD">
                                        <w:rPr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  <w:p w14:paraId="2AAABEC0" w14:textId="2F2032BF" w:rsidR="00E65022" w:rsidRDefault="00E65022" w:rsidP="000F1DCE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In</w:t>
                                      </w:r>
                                      <w:r w:rsidR="00C63E21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9338D7">
                                        <w:rPr>
                                          <w:sz w:val="22"/>
                                          <w:szCs w:val="22"/>
                                        </w:rPr>
                                        <w:t>the</w:t>
                                      </w:r>
                                      <w:r w:rsidR="00C63E21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process, </w:t>
                                      </w:r>
                                      <w:r w:rsidR="009338D7">
                                        <w:rPr>
                                          <w:sz w:val="22"/>
                                          <w:szCs w:val="22"/>
                                        </w:rPr>
                                        <w:t>I</w:t>
                                      </w:r>
                                      <w:r w:rsidR="00C63E21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employed the following techniques to</w:t>
                                      </w:r>
                                      <w:r w:rsidR="00E26368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understand and prepare the data for</w:t>
                                      </w:r>
                                      <w:r w:rsidR="00D33832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E26368">
                                        <w:rPr>
                                          <w:sz w:val="22"/>
                                          <w:szCs w:val="22"/>
                                        </w:rPr>
                                        <w:t>analysis</w:t>
                                      </w:r>
                                      <w:r w:rsidR="00FA65EF">
                                        <w:rPr>
                                          <w:sz w:val="22"/>
                                          <w:szCs w:val="22"/>
                                        </w:rPr>
                                        <w:t>:</w:t>
                                      </w:r>
                                    </w:p>
                                    <w:p w14:paraId="5E126FDD" w14:textId="288FCBEE" w:rsidR="00FA65EF" w:rsidRDefault="00FA65EF" w:rsidP="00FA65EF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6"/>
                                        </w:num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Import – Bringing the data into the Data Science software </w:t>
                                      </w:r>
                                      <w:r w:rsidR="004941D0">
                                        <w:rPr>
                                          <w:sz w:val="22"/>
                                          <w:szCs w:val="22"/>
                                        </w:rPr>
                                        <w:t>platform</w:t>
                                      </w:r>
                                    </w:p>
                                    <w:p w14:paraId="2B061748" w14:textId="7860EBBA" w:rsidR="00BE2C03" w:rsidRPr="00B477E2" w:rsidRDefault="004941D0" w:rsidP="00B477E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6"/>
                                        </w:num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Evaluate </w:t>
                                      </w:r>
                                      <w:r w:rsidR="00F44476">
                                        <w:rPr>
                                          <w:sz w:val="22"/>
                                          <w:szCs w:val="22"/>
                                        </w:rPr>
                                        <w:t>–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F44476">
                                        <w:rPr>
                                          <w:sz w:val="22"/>
                                          <w:szCs w:val="22"/>
                                        </w:rPr>
                                        <w:t>Using Python to</w:t>
                                      </w:r>
                                      <w:r w:rsidR="00C07E3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give us some basic information about the</w:t>
                                      </w:r>
                                      <w:r w:rsidR="001B364E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quality of the data</w:t>
                                      </w:r>
                                    </w:p>
                                    <w:p w14:paraId="1A0CAEA6" w14:textId="75761F1E" w:rsidR="001B364E" w:rsidRDefault="001B364E" w:rsidP="00FA65EF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6"/>
                                        </w:num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Preprocess </w:t>
                                      </w:r>
                                      <w:r w:rsidR="00C52FDA">
                                        <w:rPr>
                                          <w:sz w:val="22"/>
                                          <w:szCs w:val="22"/>
                                        </w:rPr>
                                        <w:t>–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C52FDA">
                                        <w:rPr>
                                          <w:sz w:val="22"/>
                                          <w:szCs w:val="22"/>
                                        </w:rPr>
                                        <w:t>Using Python to perform data “cleanup” (remove duplicates,</w:t>
                                      </w:r>
                                      <w:r w:rsidR="00CC2A72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null values)</w:t>
                                      </w:r>
                                    </w:p>
                                    <w:p w14:paraId="153B3B69" w14:textId="08BB2C37" w:rsidR="00CC2A72" w:rsidRDefault="00CC2A72" w:rsidP="00FA65EF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6"/>
                                        </w:num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Di</w:t>
                                      </w:r>
                                      <w:r w:rsidR="00DB40BB">
                                        <w:rPr>
                                          <w:sz w:val="22"/>
                                          <w:szCs w:val="22"/>
                                        </w:rPr>
                                        <w:t>scretize – convert continuous variables such as</w:t>
                                      </w:r>
                                      <w:r w:rsidR="00E358A3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“</w:t>
                                      </w:r>
                                      <w:r w:rsidR="003223CC">
                                        <w:rPr>
                                          <w:sz w:val="22"/>
                                          <w:szCs w:val="22"/>
                                        </w:rPr>
                                        <w:t>sales” into discrete “bins”</w:t>
                                      </w:r>
                                    </w:p>
                                    <w:p w14:paraId="7B797F0F" w14:textId="15C885F0" w:rsidR="00B477E2" w:rsidRDefault="00B477E2" w:rsidP="00FA65EF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6"/>
                                        </w:num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Analyze – Using statistical tests to “describe” the data</w:t>
                                      </w:r>
                                    </w:p>
                                    <w:p w14:paraId="6A90B2FD" w14:textId="16CBAFB7" w:rsidR="000845E4" w:rsidRDefault="003037C7" w:rsidP="00860C53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This exercise is critically important to perform because more advanced analysis</w:t>
                                      </w:r>
                                      <w:r w:rsidR="00293230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is dependent on</w:t>
                                      </w:r>
                                      <w:r w:rsidR="00D33832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293230">
                                        <w:rPr>
                                          <w:sz w:val="22"/>
                                          <w:szCs w:val="22"/>
                                        </w:rPr>
                                        <w:t>how the data is prepared in this process.</w:t>
                                      </w:r>
                                      <w:r w:rsidR="003043B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In addition to preparing the data, the </w:t>
                                      </w:r>
                                      <w:r w:rsidR="00A17D3D">
                                        <w:rPr>
                                          <w:sz w:val="22"/>
                                          <w:szCs w:val="22"/>
                                        </w:rPr>
                                        <w:t>Data A</w:t>
                                      </w:r>
                                      <w:r w:rsidR="003043B9">
                                        <w:rPr>
                                          <w:sz w:val="22"/>
                                          <w:szCs w:val="22"/>
                                        </w:rPr>
                                        <w:t>nalyst</w:t>
                                      </w:r>
                                      <w:r w:rsidR="00FE7373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may also develop a greater understanding</w:t>
                                      </w:r>
                                      <w:r w:rsidR="00FE17C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of </w:t>
                                      </w:r>
                                      <w:r w:rsidR="00594786">
                                        <w:rPr>
                                          <w:sz w:val="22"/>
                                          <w:szCs w:val="22"/>
                                        </w:rPr>
                                        <w:t>some</w:t>
                                      </w:r>
                                      <w:r w:rsidR="00ED1EFF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properties and</w:t>
                                      </w:r>
                                      <w:r w:rsidR="00594786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relationships between </w:t>
                                      </w:r>
                                      <w:r w:rsidR="00D5605C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the </w:t>
                                      </w:r>
                                      <w:r w:rsidR="00594786">
                                        <w:rPr>
                                          <w:sz w:val="22"/>
                                          <w:szCs w:val="22"/>
                                        </w:rPr>
                                        <w:t>variable</w:t>
                                      </w:r>
                                      <w:r w:rsidR="00D5605C">
                                        <w:rPr>
                                          <w:sz w:val="22"/>
                                          <w:szCs w:val="22"/>
                                        </w:rPr>
                                        <w:t>s</w:t>
                                      </w:r>
                                      <w:r w:rsidR="00594786">
                                        <w:rPr>
                                          <w:sz w:val="22"/>
                                          <w:szCs w:val="22"/>
                                        </w:rPr>
                                        <w:t>, even at this stag</w:t>
                                      </w:r>
                                      <w:r w:rsidR="00D5605C">
                                        <w:rPr>
                                          <w:sz w:val="22"/>
                                          <w:szCs w:val="22"/>
                                        </w:rPr>
                                        <w:t>e.</w:t>
                                      </w:r>
                                    </w:p>
                                    <w:p w14:paraId="7FEF8678" w14:textId="26AD206B" w:rsidR="009B52A8" w:rsidRDefault="009B52A8" w:rsidP="00860C53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Beginning a data analysis project from scratch can be daunting</w:t>
                                      </w:r>
                                      <w:r w:rsidR="00F97E44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. Based on my own experience, here are some </w:t>
                                      </w:r>
                                      <w:r w:rsidR="00862C8D">
                                        <w:rPr>
                                          <w:sz w:val="22"/>
                                          <w:szCs w:val="22"/>
                                        </w:rPr>
                                        <w:t>recommendations I would</w:t>
                                      </w:r>
                                      <w:r w:rsidR="00100330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like to offer to any new </w:t>
                                      </w:r>
                                      <w:r w:rsidR="0086084B">
                                        <w:rPr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  <w:r w:rsidR="00100330">
                                        <w:rPr>
                                          <w:sz w:val="22"/>
                                          <w:szCs w:val="22"/>
                                        </w:rPr>
                                        <w:t>nalyst taking on this task:</w:t>
                                      </w:r>
                                    </w:p>
                                    <w:p w14:paraId="6D9454A1" w14:textId="46281D90" w:rsidR="00100330" w:rsidRDefault="003455DC" w:rsidP="005B211B">
                                      <w:pPr>
                                        <w:pStyle w:val="ListParagraph"/>
                                        <w:ind w:left="0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3455DC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Environment Setup: </w:t>
                                      </w:r>
                                      <w:r w:rsidR="00025976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Be sure to follow the platform installation steps precisely and </w:t>
                                      </w:r>
                                      <w:r w:rsidR="00991B29">
                                        <w:rPr>
                                          <w:sz w:val="22"/>
                                          <w:szCs w:val="22"/>
                                        </w:rPr>
                                        <w:t>have</w:t>
                                      </w:r>
                                      <w:r w:rsidR="008623C0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any</w:t>
                                      </w:r>
                                      <w:r w:rsidR="0096631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991B29">
                                        <w:rPr>
                                          <w:sz w:val="22"/>
                                          <w:szCs w:val="22"/>
                                        </w:rPr>
                                        <w:t>documentation readily available</w:t>
                                      </w:r>
                                      <w:r w:rsidR="00C80685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. </w:t>
                                      </w:r>
                                      <w:r w:rsidR="00545477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Sometimes </w:t>
                                      </w:r>
                                      <w:r w:rsidR="00C80685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there are issues in the setup process, so </w:t>
                                      </w:r>
                                      <w:r w:rsidR="00424696">
                                        <w:rPr>
                                          <w:sz w:val="22"/>
                                          <w:szCs w:val="22"/>
                                        </w:rPr>
                                        <w:t>reviewing</w:t>
                                      </w:r>
                                      <w:r w:rsidR="000737D6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96631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the </w:t>
                                      </w:r>
                                      <w:r w:rsidR="000737D6">
                                        <w:rPr>
                                          <w:sz w:val="22"/>
                                          <w:szCs w:val="22"/>
                                        </w:rPr>
                                        <w:t>documentation</w:t>
                                      </w:r>
                                      <w:r w:rsidR="00424696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prior to setup will </w:t>
                                      </w:r>
                                      <w:r w:rsidR="001F301F">
                                        <w:rPr>
                                          <w:sz w:val="22"/>
                                          <w:szCs w:val="22"/>
                                        </w:rPr>
                                        <w:t>make it eas</w:t>
                                      </w:r>
                                      <w:r w:rsidR="00610164">
                                        <w:rPr>
                                          <w:sz w:val="22"/>
                                          <w:szCs w:val="22"/>
                                        </w:rPr>
                                        <w:t>ier</w:t>
                                      </w:r>
                                      <w:r w:rsidR="001F301F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to troubleshoot</w:t>
                                      </w:r>
                                      <w:r w:rsidR="006F10C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any installation errors</w:t>
                                      </w:r>
                                      <w:r w:rsidR="000A1D8F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. It will also help you </w:t>
                                      </w:r>
                                      <w:r w:rsidR="00610164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to know what questions to ask </w:t>
                                      </w:r>
                                      <w:r w:rsidR="00545477">
                                        <w:rPr>
                                          <w:sz w:val="22"/>
                                          <w:szCs w:val="22"/>
                                        </w:rPr>
                                        <w:t>if you search for a solution on-line</w:t>
                                      </w:r>
                                      <w:r w:rsidR="00AE7B7F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or from a</w:t>
                                      </w:r>
                                      <w:r w:rsidR="00A92F5E">
                                        <w:rPr>
                                          <w:sz w:val="22"/>
                                          <w:szCs w:val="22"/>
                                        </w:rPr>
                                        <w:t>nother resource.</w:t>
                                      </w:r>
                                    </w:p>
                                    <w:p w14:paraId="23CE634F" w14:textId="77777777" w:rsidR="00297A19" w:rsidRDefault="00297A19" w:rsidP="005B211B">
                                      <w:pPr>
                                        <w:pStyle w:val="ListParagraph"/>
                                        <w:ind w:left="0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72C7340F" w14:textId="1E3E08C2" w:rsidR="00297A19" w:rsidRDefault="00297A19" w:rsidP="005B211B">
                                      <w:pPr>
                                        <w:pStyle w:val="ListParagraph"/>
                                        <w:ind w:left="0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297A19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Reviewing documentation: </w:t>
                                      </w:r>
                                      <w:r w:rsidR="003E4DD7">
                                        <w:rPr>
                                          <w:sz w:val="22"/>
                                          <w:szCs w:val="22"/>
                                        </w:rPr>
                                        <w:t>For any Python libraries you may use in your analysis, it is a good idea to review</w:t>
                                      </w:r>
                                      <w:r w:rsidR="00BD755C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this documentation as well. The algorithms used in</w:t>
                                      </w:r>
                                      <w:r w:rsidR="0004047E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this process are </w:t>
                                      </w:r>
                                      <w:r w:rsidR="0036710E">
                                        <w:rPr>
                                          <w:sz w:val="22"/>
                                          <w:szCs w:val="22"/>
                                        </w:rPr>
                                        <w:t>complex and</w:t>
                                      </w:r>
                                      <w:r w:rsidR="0004047E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are easily prone to error if </w:t>
                                      </w:r>
                                      <w:r w:rsidR="0036710E">
                                        <w:rPr>
                                          <w:sz w:val="22"/>
                                          <w:szCs w:val="22"/>
                                        </w:rPr>
                                        <w:t>an input or formatting mistake is made. Havin</w:t>
                                      </w:r>
                                      <w:r w:rsidR="008623C0">
                                        <w:rPr>
                                          <w:sz w:val="22"/>
                                          <w:szCs w:val="22"/>
                                        </w:rPr>
                                        <w:t>g</w:t>
                                      </w:r>
                                      <w:r w:rsidR="00D4451A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familiarity </w:t>
                                      </w:r>
                                      <w:r w:rsidR="008B7574">
                                        <w:rPr>
                                          <w:sz w:val="22"/>
                                          <w:szCs w:val="22"/>
                                        </w:rPr>
                                        <w:t>with how these li</w:t>
                                      </w:r>
                                      <w:r w:rsidR="00EF746A">
                                        <w:rPr>
                                          <w:sz w:val="22"/>
                                          <w:szCs w:val="22"/>
                                        </w:rPr>
                                        <w:t>braries function will make it easier to understand</w:t>
                                      </w:r>
                                      <w:r w:rsidR="00683334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errors and </w:t>
                                      </w:r>
                                      <w:r w:rsidR="005C4655">
                                        <w:rPr>
                                          <w:sz w:val="22"/>
                                          <w:szCs w:val="22"/>
                                        </w:rPr>
                                        <w:t>warnings and</w:t>
                                      </w:r>
                                      <w:r w:rsidR="00683334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will provide guidance on </w:t>
                                      </w:r>
                                      <w:r w:rsidR="005C4655">
                                        <w:rPr>
                                          <w:sz w:val="22"/>
                                          <w:szCs w:val="22"/>
                                        </w:rPr>
                                        <w:t>what</w:t>
                                      </w:r>
                                      <w:r w:rsidR="00683334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to do if there is a problem.</w:t>
                                      </w:r>
                                    </w:p>
                                    <w:p w14:paraId="3BAAA84C" w14:textId="77777777" w:rsidR="005C4655" w:rsidRDefault="005C4655" w:rsidP="005B211B">
                                      <w:pPr>
                                        <w:pStyle w:val="ListParagraph"/>
                                        <w:ind w:left="0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38FAB5BB" w14:textId="39E69417" w:rsidR="005C4655" w:rsidRPr="00936C46" w:rsidRDefault="005C4655" w:rsidP="005B211B">
                                      <w:pPr>
                                        <w:pStyle w:val="ListParagraph"/>
                                        <w:ind w:left="0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DB1636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Keeping Organized: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="00A0451B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Practicing good folder and notebook </w:t>
                                      </w:r>
                                      <w:r w:rsidR="00BA1FAE">
                                        <w:rPr>
                                          <w:sz w:val="22"/>
                                          <w:szCs w:val="22"/>
                                        </w:rPr>
                                        <w:t>organization is essential. As the analyses become more complex, and as you develop</w:t>
                                      </w:r>
                                      <w:r w:rsidR="00E47B5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more pipelines, knowing where</w:t>
                                      </w:r>
                                      <w:r w:rsidR="00DB1636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things are will make your job much easier.</w:t>
                                      </w:r>
                                    </w:p>
                                    <w:p w14:paraId="61A74317" w14:textId="77777777" w:rsidR="00D33832" w:rsidRPr="000845E4" w:rsidRDefault="00D33832" w:rsidP="00D33832">
                                      <w:pPr>
                                        <w:ind w:firstLine="720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F3FAB2B" id="Text Box 31" o:spid="_x0000_s1029" type="#_x0000_t202" style="width:523.65pt;height:5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OuaQIAADcFAAAOAAAAZHJzL2Uyb0RvYy54bWysVEtv2zAMvg/YfxB0X+106WNGnSJr0WFA&#10;0RZLh54VWUqMyaJGKbGzX19KttOs26XDLrLENz9+9MVl1xi2VehrsCWfHOWcKSuhqu2q5N8fbz6c&#10;c+aDsJUwYFXJd8rzy9n7dxetK9QxrMFUChkFsb5oXcnXIbgiy7xcq0b4I3DKklIDNiLQE1dZhaKl&#10;6I3JjvP8NGsBK4cglfckve6VfJbia61kuNfaq8BMyam2kE5M5zKe2exCFCsUbl3LoQzxD1U0oraU&#10;dB/qWgTBNlj/EaqpJYIHHY4kNBloXUuVeqBuJvmrbhZr4VTqhcDxbg+T/39h5d124R6Qhe4zdDTA&#10;CEjrfOFJGPvpNDbxS5Uy0hOEuz1sqgtMkvD09CSfnE84k6Q7ozameQI2e3F36MMXBQ2Ll5IjzSXB&#10;Jba3PlBKMh1NYjYLN7UxaTbG/iYgwyjJXmpMt7AzKtoZ+01pVlep1CjwElfLK4OsnzmRkloYJ5+C&#10;kUM01JTwjb6DS/RWiWpv9N87pfxgw96/qS1gAigtgooNbAVRuPqRJkSF695+hKIHIGIRumVHCJT8&#10;4zjLJVQ7GjFCz37v5E1NY7gVPjwIJLoTJLTC4Z4ObaAtOQw3ztaAv/4mj/bEQtJy1tL6lNz/3AhU&#10;nJmvlvj5aTKdxn1Lj+nJ2TE98FCzPNTYTXMF1B5xiKpL12gfzHjVCM0Tbfo8ZiWVsJJylzyM16vQ&#10;D5j+FFLN58mINsyJcGsXTsbQEeVIssfuSaAbmBiIxHcwLpooXhGyt42eFuabALpObI0496gO+NN2&#10;JhIPf5K4/ofvZPXyv5s9AwAA//8DAFBLAwQUAAYACAAAACEApSTogdoAAAAHAQAADwAAAGRycy9k&#10;b3ducmV2LnhtbEyPQU/DMAyF70j7D5GRuDEHGANK0wmBuILY2CRuWeO11RqnarK1/Hs8LnCxnvWs&#10;5+/li9G36kh9bAIbuJpqUMRlcA1XBj5Xr5f3oGKy7GwbmAx8U4RFMTnLbebCwB90XKZKSQjHzBqo&#10;U+oyxFjW5G2cho5YvF3ovU2y9hW63g4S7lu81nqO3jYsH2rb0XNN5X558AbWb7uvzUy/Vy/+thvC&#10;qJH9AxpzcT4+PYJKNKa/YzjhCzoUwrQNB3ZRtQakSPqdJ0/P7m5AbUWJ1IBFjv/5ix8AAAD//wMA&#10;UEsBAi0AFAAGAAgAAAAhALaDOJL+AAAA4QEAABMAAAAAAAAAAAAAAAAAAAAAAFtDb250ZW50X1R5&#10;cGVzXS54bWxQSwECLQAUAAYACAAAACEAOP0h/9YAAACUAQAACwAAAAAAAAAAAAAAAAAvAQAAX3Jl&#10;bHMvLnJlbHNQSwECLQAUAAYACAAAACEAwuYjrmkCAAA3BQAADgAAAAAAAAAAAAAAAAAuAgAAZHJz&#10;L2Uyb0RvYy54bWxQSwECLQAUAAYACAAAACEApSTogdoAAAAHAQAADwAAAAAAAAAAAAAAAADDBAAA&#10;ZHJzL2Rvd25yZXYueG1sUEsFBgAAAAAEAAQA8wAAAMoFAAAAAA==&#10;" filled="f" stroked="f">
                          <v:textbox>
                            <w:txbxContent>
                              <w:p w14:paraId="30F7C601" w14:textId="266F1592" w:rsidR="000F1DCE" w:rsidRPr="00860C53" w:rsidRDefault="008A5B74" w:rsidP="000F1DCE">
                                <w:pPr>
                                  <w:pStyle w:val="Heading1"/>
                                  <w:spacing w:line="36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60C53">
                                  <w:rPr>
                                    <w:sz w:val="36"/>
                                    <w:szCs w:val="36"/>
                                  </w:rPr>
                                  <w:t>P</w:t>
                                </w:r>
                                <w:r w:rsidR="00A711B3" w:rsidRPr="00860C53">
                                  <w:rPr>
                                    <w:sz w:val="36"/>
                                    <w:szCs w:val="36"/>
                                  </w:rPr>
                                  <w:t>rofiling the Data:</w:t>
                                </w:r>
                                <w:r w:rsidR="00471DFB">
                                  <w:rPr>
                                    <w:sz w:val="36"/>
                                    <w:szCs w:val="36"/>
                                  </w:rPr>
                                  <w:t xml:space="preserve"> Task 1</w:t>
                                </w:r>
                              </w:p>
                              <w:p w14:paraId="466DD0F7" w14:textId="30149B96" w:rsidR="000F1DCE" w:rsidRDefault="00111EBF" w:rsidP="00E86099">
                                <w:pPr>
                                  <w:ind w:firstLine="72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A53EA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W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hen beginning a data analysis project, it is </w:t>
                                </w:r>
                                <w:r w:rsidR="008448B0">
                                  <w:rPr>
                                    <w:sz w:val="22"/>
                                    <w:szCs w:val="22"/>
                                  </w:rPr>
                                  <w:t>essential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to</w:t>
                                </w:r>
                                <w:r w:rsidR="009537B4">
                                  <w:rPr>
                                    <w:sz w:val="22"/>
                                    <w:szCs w:val="22"/>
                                  </w:rPr>
                                  <w:t xml:space="preserve"> “profile” the data</w:t>
                                </w:r>
                                <w:r w:rsidR="008448B0">
                                  <w:rPr>
                                    <w:sz w:val="22"/>
                                    <w:szCs w:val="22"/>
                                  </w:rPr>
                                  <w:t xml:space="preserve">, so that the </w:t>
                                </w:r>
                                <w:r w:rsidR="004504AE">
                                  <w:rPr>
                                    <w:sz w:val="22"/>
                                    <w:szCs w:val="22"/>
                                  </w:rPr>
                                  <w:t>Data A</w:t>
                                </w:r>
                                <w:r w:rsidR="008448B0">
                                  <w:rPr>
                                    <w:sz w:val="22"/>
                                    <w:szCs w:val="22"/>
                                  </w:rPr>
                                  <w:t>nalyst can begin to understand what the data</w:t>
                                </w:r>
                                <w:r w:rsidR="00B63659">
                                  <w:rPr>
                                    <w:sz w:val="22"/>
                                    <w:szCs w:val="22"/>
                                  </w:rPr>
                                  <w:t xml:space="preserve"> “means.” </w:t>
                                </w:r>
                                <w:r w:rsidR="00BE6A0C">
                                  <w:rPr>
                                    <w:sz w:val="22"/>
                                    <w:szCs w:val="22"/>
                                  </w:rPr>
                                  <w:t>This exercise is foundational to the process as it is likely that</w:t>
                                </w:r>
                                <w:r w:rsidR="006356BD">
                                  <w:rPr>
                                    <w:sz w:val="22"/>
                                    <w:szCs w:val="22"/>
                                  </w:rPr>
                                  <w:t xml:space="preserve"> the </w:t>
                                </w:r>
                                <w:r w:rsidR="00033C0B">
                                  <w:rPr>
                                    <w:sz w:val="22"/>
                                    <w:szCs w:val="22"/>
                                  </w:rPr>
                                  <w:t>a</w:t>
                                </w:r>
                                <w:r w:rsidR="006356BD">
                                  <w:rPr>
                                    <w:sz w:val="22"/>
                                    <w:szCs w:val="22"/>
                                  </w:rPr>
                                  <w:t>nalyst will modify some aspects of the data</w:t>
                                </w:r>
                                <w:r w:rsidR="00CB395B">
                                  <w:rPr>
                                    <w:sz w:val="22"/>
                                    <w:szCs w:val="22"/>
                                  </w:rPr>
                                  <w:t xml:space="preserve"> to better prepare it for </w:t>
                                </w:r>
                                <w:r w:rsidR="002527C2">
                                  <w:rPr>
                                    <w:sz w:val="22"/>
                                    <w:szCs w:val="22"/>
                                  </w:rPr>
                                  <w:t>more advanced analytical techniques.</w:t>
                                </w:r>
                                <w:r w:rsidR="000F42CB">
                                  <w:rPr>
                                    <w:sz w:val="22"/>
                                    <w:szCs w:val="22"/>
                                  </w:rPr>
                                  <w:t xml:space="preserve"> This would be extremely challenging without a thorough understanding of the</w:t>
                                </w:r>
                                <w:r w:rsidR="0019403B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4215B5">
                                  <w:rPr>
                                    <w:sz w:val="22"/>
                                    <w:szCs w:val="22"/>
                                  </w:rPr>
                                  <w:t>feature</w:t>
                                </w:r>
                                <w:r w:rsidR="0019403B">
                                  <w:rPr>
                                    <w:sz w:val="22"/>
                                    <w:szCs w:val="22"/>
                                  </w:rPr>
                                  <w:t>s of the</w:t>
                                </w:r>
                                <w:r w:rsidR="00C63E21">
                                  <w:rPr>
                                    <w:sz w:val="22"/>
                                    <w:szCs w:val="22"/>
                                  </w:rPr>
                                  <w:t xml:space="preserve"> data</w:t>
                                </w:r>
                                <w:r w:rsidR="00AE27BD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2AAABEC0" w14:textId="2F2032BF" w:rsidR="00E65022" w:rsidRDefault="00E65022" w:rsidP="000F1DCE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In</w:t>
                                </w:r>
                                <w:r w:rsidR="00C63E21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9338D7">
                                  <w:rPr>
                                    <w:sz w:val="22"/>
                                    <w:szCs w:val="22"/>
                                  </w:rPr>
                                  <w:t>the</w:t>
                                </w:r>
                                <w:r w:rsidR="00C63E21">
                                  <w:rPr>
                                    <w:sz w:val="22"/>
                                    <w:szCs w:val="22"/>
                                  </w:rPr>
                                  <w:t xml:space="preserve"> process, </w:t>
                                </w:r>
                                <w:r w:rsidR="009338D7">
                                  <w:rPr>
                                    <w:sz w:val="22"/>
                                    <w:szCs w:val="22"/>
                                  </w:rPr>
                                  <w:t>I</w:t>
                                </w:r>
                                <w:r w:rsidR="00C63E21">
                                  <w:rPr>
                                    <w:sz w:val="22"/>
                                    <w:szCs w:val="22"/>
                                  </w:rPr>
                                  <w:t xml:space="preserve"> employed the following techniques to</w:t>
                                </w:r>
                                <w:r w:rsidR="00E26368">
                                  <w:rPr>
                                    <w:sz w:val="22"/>
                                    <w:szCs w:val="22"/>
                                  </w:rPr>
                                  <w:t xml:space="preserve"> understand and prepare the data for</w:t>
                                </w:r>
                                <w:r w:rsidR="00D33832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E26368">
                                  <w:rPr>
                                    <w:sz w:val="22"/>
                                    <w:szCs w:val="22"/>
                                  </w:rPr>
                                  <w:t>analysis</w:t>
                                </w:r>
                                <w:r w:rsidR="00FA65EF">
                                  <w:rPr>
                                    <w:sz w:val="22"/>
                                    <w:szCs w:val="22"/>
                                  </w:rPr>
                                  <w:t>:</w:t>
                                </w:r>
                              </w:p>
                              <w:p w14:paraId="5E126FDD" w14:textId="288FCBEE" w:rsidR="00FA65EF" w:rsidRDefault="00FA65EF" w:rsidP="00FA65EF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Import – Bringing the data into the Data Science software </w:t>
                                </w:r>
                                <w:r w:rsidR="004941D0">
                                  <w:rPr>
                                    <w:sz w:val="22"/>
                                    <w:szCs w:val="22"/>
                                  </w:rPr>
                                  <w:t>platform</w:t>
                                </w:r>
                              </w:p>
                              <w:p w14:paraId="2B061748" w14:textId="7860EBBA" w:rsidR="00BE2C03" w:rsidRPr="00B477E2" w:rsidRDefault="004941D0" w:rsidP="00B477E2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Evaluate </w:t>
                                </w:r>
                                <w:r w:rsidR="00F44476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F44476">
                                  <w:rPr>
                                    <w:sz w:val="22"/>
                                    <w:szCs w:val="22"/>
                                  </w:rPr>
                                  <w:t>Using Python to</w:t>
                                </w:r>
                                <w:r w:rsidR="00C07E39">
                                  <w:rPr>
                                    <w:sz w:val="22"/>
                                    <w:szCs w:val="22"/>
                                  </w:rPr>
                                  <w:t xml:space="preserve"> give us some basic information about the</w:t>
                                </w:r>
                                <w:r w:rsidR="001B364E">
                                  <w:rPr>
                                    <w:sz w:val="22"/>
                                    <w:szCs w:val="22"/>
                                  </w:rPr>
                                  <w:t xml:space="preserve"> quality of the data</w:t>
                                </w:r>
                              </w:p>
                              <w:p w14:paraId="1A0CAEA6" w14:textId="75761F1E" w:rsidR="001B364E" w:rsidRDefault="001B364E" w:rsidP="00FA65EF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Preprocess </w:t>
                                </w:r>
                                <w:r w:rsidR="00C52FDA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C52FDA">
                                  <w:rPr>
                                    <w:sz w:val="22"/>
                                    <w:szCs w:val="22"/>
                                  </w:rPr>
                                  <w:t>Using Python to perform data “cleanup” (remove duplicates,</w:t>
                                </w:r>
                                <w:r w:rsidR="00CC2A72">
                                  <w:rPr>
                                    <w:sz w:val="22"/>
                                    <w:szCs w:val="22"/>
                                  </w:rPr>
                                  <w:t xml:space="preserve"> null values)</w:t>
                                </w:r>
                              </w:p>
                              <w:p w14:paraId="153B3B69" w14:textId="08BB2C37" w:rsidR="00CC2A72" w:rsidRDefault="00CC2A72" w:rsidP="00FA65EF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Di</w:t>
                                </w:r>
                                <w:r w:rsidR="00DB40BB">
                                  <w:rPr>
                                    <w:sz w:val="22"/>
                                    <w:szCs w:val="22"/>
                                  </w:rPr>
                                  <w:t>scretize – convert continuous variables such as</w:t>
                                </w:r>
                                <w:r w:rsidR="00E358A3">
                                  <w:rPr>
                                    <w:sz w:val="22"/>
                                    <w:szCs w:val="22"/>
                                  </w:rPr>
                                  <w:t xml:space="preserve"> “</w:t>
                                </w:r>
                                <w:r w:rsidR="003223CC">
                                  <w:rPr>
                                    <w:sz w:val="22"/>
                                    <w:szCs w:val="22"/>
                                  </w:rPr>
                                  <w:t>sales” into discrete “bins”</w:t>
                                </w:r>
                              </w:p>
                              <w:p w14:paraId="7B797F0F" w14:textId="15C885F0" w:rsidR="00B477E2" w:rsidRDefault="00B477E2" w:rsidP="00FA65EF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Analyze – Using statistical tests to “describe” the data</w:t>
                                </w:r>
                              </w:p>
                              <w:p w14:paraId="6A90B2FD" w14:textId="16CBAFB7" w:rsidR="000845E4" w:rsidRDefault="003037C7" w:rsidP="00860C5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This exercise is critically important to perform because more advanced analysis</w:t>
                                </w:r>
                                <w:r w:rsidR="00293230">
                                  <w:rPr>
                                    <w:sz w:val="22"/>
                                    <w:szCs w:val="22"/>
                                  </w:rPr>
                                  <w:t xml:space="preserve"> is dependent on</w:t>
                                </w:r>
                                <w:r w:rsidR="00D33832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293230">
                                  <w:rPr>
                                    <w:sz w:val="22"/>
                                    <w:szCs w:val="22"/>
                                  </w:rPr>
                                  <w:t>how the data is prepared in this process.</w:t>
                                </w:r>
                                <w:r w:rsidR="003043B9">
                                  <w:rPr>
                                    <w:sz w:val="22"/>
                                    <w:szCs w:val="22"/>
                                  </w:rPr>
                                  <w:t xml:space="preserve"> In addition to preparing the data, the </w:t>
                                </w:r>
                                <w:r w:rsidR="00A17D3D">
                                  <w:rPr>
                                    <w:sz w:val="22"/>
                                    <w:szCs w:val="22"/>
                                  </w:rPr>
                                  <w:t>Data A</w:t>
                                </w:r>
                                <w:r w:rsidR="003043B9">
                                  <w:rPr>
                                    <w:sz w:val="22"/>
                                    <w:szCs w:val="22"/>
                                  </w:rPr>
                                  <w:t>nalyst</w:t>
                                </w:r>
                                <w:r w:rsidR="00FE7373">
                                  <w:rPr>
                                    <w:sz w:val="22"/>
                                    <w:szCs w:val="22"/>
                                  </w:rPr>
                                  <w:t xml:space="preserve"> may also develop a greater understanding</w:t>
                                </w:r>
                                <w:r w:rsidR="00FE17C9">
                                  <w:rPr>
                                    <w:sz w:val="22"/>
                                    <w:szCs w:val="22"/>
                                  </w:rPr>
                                  <w:t xml:space="preserve"> of </w:t>
                                </w:r>
                                <w:r w:rsidR="00594786">
                                  <w:rPr>
                                    <w:sz w:val="22"/>
                                    <w:szCs w:val="22"/>
                                  </w:rPr>
                                  <w:t>some</w:t>
                                </w:r>
                                <w:r w:rsidR="00ED1EFF">
                                  <w:rPr>
                                    <w:sz w:val="22"/>
                                    <w:szCs w:val="22"/>
                                  </w:rPr>
                                  <w:t xml:space="preserve"> properties and</w:t>
                                </w:r>
                                <w:r w:rsidR="00594786">
                                  <w:rPr>
                                    <w:sz w:val="22"/>
                                    <w:szCs w:val="22"/>
                                  </w:rPr>
                                  <w:t xml:space="preserve"> relationships between </w:t>
                                </w:r>
                                <w:r w:rsidR="00D5605C">
                                  <w:rPr>
                                    <w:sz w:val="22"/>
                                    <w:szCs w:val="22"/>
                                  </w:rPr>
                                  <w:t xml:space="preserve">the </w:t>
                                </w:r>
                                <w:r w:rsidR="00594786">
                                  <w:rPr>
                                    <w:sz w:val="22"/>
                                    <w:szCs w:val="22"/>
                                  </w:rPr>
                                  <w:t>variable</w:t>
                                </w:r>
                                <w:r w:rsidR="00D5605C">
                                  <w:rPr>
                                    <w:sz w:val="22"/>
                                    <w:szCs w:val="22"/>
                                  </w:rPr>
                                  <w:t>s</w:t>
                                </w:r>
                                <w:r w:rsidR="00594786">
                                  <w:rPr>
                                    <w:sz w:val="22"/>
                                    <w:szCs w:val="22"/>
                                  </w:rPr>
                                  <w:t>, even at this stag</w:t>
                                </w:r>
                                <w:r w:rsidR="00D5605C">
                                  <w:rPr>
                                    <w:sz w:val="22"/>
                                    <w:szCs w:val="22"/>
                                  </w:rPr>
                                  <w:t>e.</w:t>
                                </w:r>
                              </w:p>
                              <w:p w14:paraId="7FEF8678" w14:textId="26AD206B" w:rsidR="009B52A8" w:rsidRDefault="009B52A8" w:rsidP="00860C5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Beginning a data analysis project from scratch can be daunting</w:t>
                                </w:r>
                                <w:r w:rsidR="00F97E44">
                                  <w:rPr>
                                    <w:sz w:val="22"/>
                                    <w:szCs w:val="22"/>
                                  </w:rPr>
                                  <w:t xml:space="preserve">. Based on my own experience, here are some </w:t>
                                </w:r>
                                <w:r w:rsidR="00862C8D">
                                  <w:rPr>
                                    <w:sz w:val="22"/>
                                    <w:szCs w:val="22"/>
                                  </w:rPr>
                                  <w:t>recommendations I would</w:t>
                                </w:r>
                                <w:r w:rsidR="00100330">
                                  <w:rPr>
                                    <w:sz w:val="22"/>
                                    <w:szCs w:val="22"/>
                                  </w:rPr>
                                  <w:t xml:space="preserve"> like to offer to any new </w:t>
                                </w:r>
                                <w:r w:rsidR="0086084B">
                                  <w:rPr>
                                    <w:sz w:val="22"/>
                                    <w:szCs w:val="22"/>
                                  </w:rPr>
                                  <w:t>a</w:t>
                                </w:r>
                                <w:r w:rsidR="00100330">
                                  <w:rPr>
                                    <w:sz w:val="22"/>
                                    <w:szCs w:val="22"/>
                                  </w:rPr>
                                  <w:t>nalyst taking on this task:</w:t>
                                </w:r>
                              </w:p>
                              <w:p w14:paraId="6D9454A1" w14:textId="46281D90" w:rsidR="00100330" w:rsidRDefault="003455DC" w:rsidP="005B211B">
                                <w:pPr>
                                  <w:pStyle w:val="ListParagraph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3455DC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Environment Setup: </w:t>
                                </w:r>
                                <w:r w:rsidR="00025976">
                                  <w:rPr>
                                    <w:sz w:val="22"/>
                                    <w:szCs w:val="22"/>
                                  </w:rPr>
                                  <w:t xml:space="preserve">Be sure to follow the platform installation steps precisely and </w:t>
                                </w:r>
                                <w:r w:rsidR="00991B29">
                                  <w:rPr>
                                    <w:sz w:val="22"/>
                                    <w:szCs w:val="22"/>
                                  </w:rPr>
                                  <w:t>have</w:t>
                                </w:r>
                                <w:r w:rsidR="008623C0">
                                  <w:rPr>
                                    <w:sz w:val="22"/>
                                    <w:szCs w:val="22"/>
                                  </w:rPr>
                                  <w:t xml:space="preserve"> any</w:t>
                                </w:r>
                                <w:r w:rsidR="00966319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991B29">
                                  <w:rPr>
                                    <w:sz w:val="22"/>
                                    <w:szCs w:val="22"/>
                                  </w:rPr>
                                  <w:t>documentation readily available</w:t>
                                </w:r>
                                <w:r w:rsidR="00C80685">
                                  <w:rPr>
                                    <w:sz w:val="22"/>
                                    <w:szCs w:val="22"/>
                                  </w:rPr>
                                  <w:t xml:space="preserve">. </w:t>
                                </w:r>
                                <w:r w:rsidR="00545477">
                                  <w:rPr>
                                    <w:sz w:val="22"/>
                                    <w:szCs w:val="22"/>
                                  </w:rPr>
                                  <w:t xml:space="preserve">Sometimes </w:t>
                                </w:r>
                                <w:r w:rsidR="00C80685">
                                  <w:rPr>
                                    <w:sz w:val="22"/>
                                    <w:szCs w:val="22"/>
                                  </w:rPr>
                                  <w:t xml:space="preserve">there are issues in the setup process, so </w:t>
                                </w:r>
                                <w:r w:rsidR="00424696">
                                  <w:rPr>
                                    <w:sz w:val="22"/>
                                    <w:szCs w:val="22"/>
                                  </w:rPr>
                                  <w:t>reviewing</w:t>
                                </w:r>
                                <w:r w:rsidR="000737D6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966319">
                                  <w:rPr>
                                    <w:sz w:val="22"/>
                                    <w:szCs w:val="22"/>
                                  </w:rPr>
                                  <w:t xml:space="preserve">the </w:t>
                                </w:r>
                                <w:r w:rsidR="000737D6">
                                  <w:rPr>
                                    <w:sz w:val="22"/>
                                    <w:szCs w:val="22"/>
                                  </w:rPr>
                                  <w:t>documentation</w:t>
                                </w:r>
                                <w:r w:rsidR="00424696">
                                  <w:rPr>
                                    <w:sz w:val="22"/>
                                    <w:szCs w:val="22"/>
                                  </w:rPr>
                                  <w:t xml:space="preserve"> prior to setup will </w:t>
                                </w:r>
                                <w:r w:rsidR="001F301F">
                                  <w:rPr>
                                    <w:sz w:val="22"/>
                                    <w:szCs w:val="22"/>
                                  </w:rPr>
                                  <w:t>make it eas</w:t>
                                </w:r>
                                <w:r w:rsidR="00610164">
                                  <w:rPr>
                                    <w:sz w:val="22"/>
                                    <w:szCs w:val="22"/>
                                  </w:rPr>
                                  <w:t>ier</w:t>
                                </w:r>
                                <w:r w:rsidR="001F301F">
                                  <w:rPr>
                                    <w:sz w:val="22"/>
                                    <w:szCs w:val="22"/>
                                  </w:rPr>
                                  <w:t xml:space="preserve"> to troubleshoot</w:t>
                                </w:r>
                                <w:r w:rsidR="006F10C9">
                                  <w:rPr>
                                    <w:sz w:val="22"/>
                                    <w:szCs w:val="22"/>
                                  </w:rPr>
                                  <w:t xml:space="preserve"> any installation errors</w:t>
                                </w:r>
                                <w:r w:rsidR="000A1D8F">
                                  <w:rPr>
                                    <w:sz w:val="22"/>
                                    <w:szCs w:val="22"/>
                                  </w:rPr>
                                  <w:t xml:space="preserve">. It will also help you </w:t>
                                </w:r>
                                <w:r w:rsidR="00610164">
                                  <w:rPr>
                                    <w:sz w:val="22"/>
                                    <w:szCs w:val="22"/>
                                  </w:rPr>
                                  <w:t xml:space="preserve">to know what questions to ask </w:t>
                                </w:r>
                                <w:r w:rsidR="00545477">
                                  <w:rPr>
                                    <w:sz w:val="22"/>
                                    <w:szCs w:val="22"/>
                                  </w:rPr>
                                  <w:t>if you search for a solution on-line</w:t>
                                </w:r>
                                <w:r w:rsidR="00AE7B7F">
                                  <w:rPr>
                                    <w:sz w:val="22"/>
                                    <w:szCs w:val="22"/>
                                  </w:rPr>
                                  <w:t xml:space="preserve"> or from a</w:t>
                                </w:r>
                                <w:r w:rsidR="00A92F5E">
                                  <w:rPr>
                                    <w:sz w:val="22"/>
                                    <w:szCs w:val="22"/>
                                  </w:rPr>
                                  <w:t>nother resource.</w:t>
                                </w:r>
                              </w:p>
                              <w:p w14:paraId="23CE634F" w14:textId="77777777" w:rsidR="00297A19" w:rsidRDefault="00297A19" w:rsidP="005B211B">
                                <w:pPr>
                                  <w:pStyle w:val="ListParagraph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2C7340F" w14:textId="1E3E08C2" w:rsidR="00297A19" w:rsidRDefault="00297A19" w:rsidP="005B211B">
                                <w:pPr>
                                  <w:pStyle w:val="ListParagraph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297A19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Reviewing documentation: </w:t>
                                </w:r>
                                <w:r w:rsidR="003E4DD7">
                                  <w:rPr>
                                    <w:sz w:val="22"/>
                                    <w:szCs w:val="22"/>
                                  </w:rPr>
                                  <w:t>For any Python libraries you may use in your analysis, it is a good idea to review</w:t>
                                </w:r>
                                <w:r w:rsidR="00BD755C">
                                  <w:rPr>
                                    <w:sz w:val="22"/>
                                    <w:szCs w:val="22"/>
                                  </w:rPr>
                                  <w:t xml:space="preserve"> this documentation as well. The algorithms used in</w:t>
                                </w:r>
                                <w:r w:rsidR="0004047E">
                                  <w:rPr>
                                    <w:sz w:val="22"/>
                                    <w:szCs w:val="22"/>
                                  </w:rPr>
                                  <w:t xml:space="preserve"> this process are </w:t>
                                </w:r>
                                <w:r w:rsidR="0036710E">
                                  <w:rPr>
                                    <w:sz w:val="22"/>
                                    <w:szCs w:val="22"/>
                                  </w:rPr>
                                  <w:t>complex and</w:t>
                                </w:r>
                                <w:r w:rsidR="0004047E">
                                  <w:rPr>
                                    <w:sz w:val="22"/>
                                    <w:szCs w:val="22"/>
                                  </w:rPr>
                                  <w:t xml:space="preserve"> are easily prone to error if </w:t>
                                </w:r>
                                <w:r w:rsidR="0036710E">
                                  <w:rPr>
                                    <w:sz w:val="22"/>
                                    <w:szCs w:val="22"/>
                                  </w:rPr>
                                  <w:t>an input or formatting mistake is made. Havin</w:t>
                                </w:r>
                                <w:r w:rsidR="008623C0">
                                  <w:rPr>
                                    <w:sz w:val="22"/>
                                    <w:szCs w:val="22"/>
                                  </w:rPr>
                                  <w:t>g</w:t>
                                </w:r>
                                <w:r w:rsidR="00D4451A">
                                  <w:rPr>
                                    <w:sz w:val="22"/>
                                    <w:szCs w:val="22"/>
                                  </w:rPr>
                                  <w:t xml:space="preserve"> familiarity </w:t>
                                </w:r>
                                <w:r w:rsidR="008B7574">
                                  <w:rPr>
                                    <w:sz w:val="22"/>
                                    <w:szCs w:val="22"/>
                                  </w:rPr>
                                  <w:t>with how these li</w:t>
                                </w:r>
                                <w:r w:rsidR="00EF746A">
                                  <w:rPr>
                                    <w:sz w:val="22"/>
                                    <w:szCs w:val="22"/>
                                  </w:rPr>
                                  <w:t>braries function will make it easier to understand</w:t>
                                </w:r>
                                <w:r w:rsidR="00683334">
                                  <w:rPr>
                                    <w:sz w:val="22"/>
                                    <w:szCs w:val="22"/>
                                  </w:rPr>
                                  <w:t xml:space="preserve"> errors and </w:t>
                                </w:r>
                                <w:r w:rsidR="005C4655">
                                  <w:rPr>
                                    <w:sz w:val="22"/>
                                    <w:szCs w:val="22"/>
                                  </w:rPr>
                                  <w:t>warnings and</w:t>
                                </w:r>
                                <w:r w:rsidR="00683334">
                                  <w:rPr>
                                    <w:sz w:val="22"/>
                                    <w:szCs w:val="22"/>
                                  </w:rPr>
                                  <w:t xml:space="preserve"> will provide guidance on </w:t>
                                </w:r>
                                <w:r w:rsidR="005C4655">
                                  <w:rPr>
                                    <w:sz w:val="22"/>
                                    <w:szCs w:val="22"/>
                                  </w:rPr>
                                  <w:t>what</w:t>
                                </w:r>
                                <w:r w:rsidR="00683334">
                                  <w:rPr>
                                    <w:sz w:val="22"/>
                                    <w:szCs w:val="22"/>
                                  </w:rPr>
                                  <w:t xml:space="preserve"> to do if there is a problem.</w:t>
                                </w:r>
                              </w:p>
                              <w:p w14:paraId="3BAAA84C" w14:textId="77777777" w:rsidR="005C4655" w:rsidRDefault="005C4655" w:rsidP="005B211B">
                                <w:pPr>
                                  <w:pStyle w:val="ListParagraph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8FAB5BB" w14:textId="39E69417" w:rsidR="005C4655" w:rsidRPr="00936C46" w:rsidRDefault="005C4655" w:rsidP="005B211B">
                                <w:pPr>
                                  <w:pStyle w:val="ListParagraph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B1636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Keeping Organized: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A0451B">
                                  <w:rPr>
                                    <w:sz w:val="22"/>
                                    <w:szCs w:val="22"/>
                                  </w:rPr>
                                  <w:t xml:space="preserve">Practicing good folder and notebook </w:t>
                                </w:r>
                                <w:r w:rsidR="00BA1FAE">
                                  <w:rPr>
                                    <w:sz w:val="22"/>
                                    <w:szCs w:val="22"/>
                                  </w:rPr>
                                  <w:t>organization is essential. As the analyses become more complex, and as you develop</w:t>
                                </w:r>
                                <w:r w:rsidR="00E47B59">
                                  <w:rPr>
                                    <w:sz w:val="22"/>
                                    <w:szCs w:val="22"/>
                                  </w:rPr>
                                  <w:t xml:space="preserve"> more pipelines, knowing where</w:t>
                                </w:r>
                                <w:r w:rsidR="00DB1636">
                                  <w:rPr>
                                    <w:sz w:val="22"/>
                                    <w:szCs w:val="22"/>
                                  </w:rPr>
                                  <w:t xml:space="preserve"> things are will make your job much easier.</w:t>
                                </w:r>
                              </w:p>
                              <w:p w14:paraId="61A74317" w14:textId="77777777" w:rsidR="00D33832" w:rsidRPr="000845E4" w:rsidRDefault="00D33832" w:rsidP="00D33832">
                                <w:pPr>
                                  <w:ind w:firstLine="72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693C0066" w14:textId="19FE3F8D" w:rsidR="000F1DCE" w:rsidRDefault="00740F4C">
          <w:pPr>
            <w:spacing w:after="200"/>
            <w:rPr>
              <w:b/>
            </w:rPr>
          </w:pPr>
          <w:r>
            <w:rPr>
              <w:smallCaps/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826A840" wp14:editId="53C26023">
                    <wp:simplePos x="0" y="0"/>
                    <wp:positionH relativeFrom="margin">
                      <wp:posOffset>-295276</wp:posOffset>
                    </wp:positionH>
                    <wp:positionV relativeFrom="paragraph">
                      <wp:posOffset>0</wp:posOffset>
                    </wp:positionV>
                    <wp:extent cx="6162675" cy="46577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62675" cy="465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AAA1" w14:textId="53115972" w:rsidR="0015237B" w:rsidRPr="00740F4C" w:rsidRDefault="00740F4C" w:rsidP="0015237B">
                                <w:pPr>
                                  <w:pStyle w:val="Heading1"/>
                                  <w:spacing w:line="360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40F4C">
                                  <w:rPr>
                                    <w:sz w:val="36"/>
                                    <w:szCs w:val="36"/>
                                  </w:rPr>
                                  <w:t>Creating and interpreting visualizations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471DFB">
                                  <w:rPr>
                                    <w:sz w:val="36"/>
                                    <w:szCs w:val="36"/>
                                  </w:rPr>
                                  <w:t xml:space="preserve"> Task 1</w:t>
                                </w:r>
                              </w:p>
                              <w:p w14:paraId="78816814" w14:textId="4F7FDE40" w:rsidR="0015237B" w:rsidRDefault="00A25582" w:rsidP="00E86099">
                                <w:pPr>
                                  <w:ind w:firstLine="72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A53EA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Pr="00E748F3">
                                  <w:rPr>
                                    <w:sz w:val="22"/>
                                    <w:szCs w:val="22"/>
                                  </w:rPr>
                                  <w:t>arely in Data Science will an analyst</w:t>
                                </w:r>
                                <w:r w:rsidR="002852B0">
                                  <w:rPr>
                                    <w:sz w:val="22"/>
                                    <w:szCs w:val="22"/>
                                  </w:rPr>
                                  <w:t xml:space="preserve"> simply</w:t>
                                </w:r>
                                <w:r w:rsidR="008215C5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E748F3">
                                  <w:rPr>
                                    <w:sz w:val="22"/>
                                    <w:szCs w:val="22"/>
                                  </w:rPr>
                                  <w:t xml:space="preserve">look at data in a table </w:t>
                                </w:r>
                                <w:r w:rsidR="00F12DD4" w:rsidRPr="00E748F3">
                                  <w:rPr>
                                    <w:sz w:val="22"/>
                                    <w:szCs w:val="22"/>
                                  </w:rPr>
                                  <w:t>and</w:t>
                                </w:r>
                                <w:r w:rsidR="00121768">
                                  <w:rPr>
                                    <w:sz w:val="22"/>
                                    <w:szCs w:val="22"/>
                                  </w:rPr>
                                  <w:t xml:space="preserve"> by inspection alone</w:t>
                                </w:r>
                                <w:r w:rsidR="000E60EB">
                                  <w:rPr>
                                    <w:sz w:val="22"/>
                                    <w:szCs w:val="22"/>
                                  </w:rPr>
                                  <w:t xml:space="preserve"> be able to derive keen insights.</w:t>
                                </w:r>
                                <w:r w:rsidR="003211F4">
                                  <w:rPr>
                                    <w:sz w:val="22"/>
                                    <w:szCs w:val="22"/>
                                  </w:rPr>
                                  <w:t xml:space="preserve"> Data visualization is</w:t>
                                </w:r>
                                <w:r w:rsidR="00CB6711">
                                  <w:rPr>
                                    <w:sz w:val="22"/>
                                    <w:szCs w:val="22"/>
                                  </w:rPr>
                                  <w:t xml:space="preserve"> an extremely useful tool for the analyst to “tell the story with data.” </w:t>
                                </w:r>
                                <w:r w:rsidR="008E2AD1">
                                  <w:rPr>
                                    <w:sz w:val="22"/>
                                    <w:szCs w:val="22"/>
                                  </w:rPr>
                                  <w:t>For consumers of the analysis, it can be much easier to understand relationships, comparisons</w:t>
                                </w:r>
                                <w:r w:rsidR="00436DD8">
                                  <w:rPr>
                                    <w:sz w:val="22"/>
                                    <w:szCs w:val="22"/>
                                  </w:rPr>
                                  <w:t xml:space="preserve">, measurements, etc. if the data is presented </w:t>
                                </w:r>
                                <w:r w:rsidR="004B7171">
                                  <w:rPr>
                                    <w:sz w:val="22"/>
                                    <w:szCs w:val="22"/>
                                  </w:rPr>
                                  <w:t>visually</w:t>
                                </w:r>
                                <w:r w:rsidR="008C3131">
                                  <w:rPr>
                                    <w:sz w:val="22"/>
                                    <w:szCs w:val="22"/>
                                  </w:rPr>
                                  <w:t>, versus</w:t>
                                </w:r>
                                <w:r w:rsidR="002C4EAF">
                                  <w:rPr>
                                    <w:sz w:val="22"/>
                                    <w:szCs w:val="22"/>
                                  </w:rPr>
                                  <w:t xml:space="preserve"> in written form or even verbally.</w:t>
                                </w:r>
                                <w:r w:rsidR="004B7171">
                                  <w:rPr>
                                    <w:sz w:val="22"/>
                                    <w:szCs w:val="22"/>
                                  </w:rPr>
                                  <w:t xml:space="preserve"> This process also assists the </w:t>
                                </w:r>
                                <w:r w:rsidR="00E54A31">
                                  <w:rPr>
                                    <w:sz w:val="22"/>
                                    <w:szCs w:val="22"/>
                                  </w:rPr>
                                  <w:t xml:space="preserve">Data </w:t>
                                </w:r>
                                <w:r w:rsidR="004B7171">
                                  <w:rPr>
                                    <w:sz w:val="22"/>
                                    <w:szCs w:val="22"/>
                                  </w:rPr>
                                  <w:t xml:space="preserve">Analyst in determining which </w:t>
                                </w:r>
                                <w:r w:rsidR="009278A7">
                                  <w:rPr>
                                    <w:sz w:val="22"/>
                                    <w:szCs w:val="22"/>
                                  </w:rPr>
                                  <w:t>features</w:t>
                                </w:r>
                                <w:r w:rsidR="00C926B4">
                                  <w:rPr>
                                    <w:sz w:val="22"/>
                                    <w:szCs w:val="22"/>
                                  </w:rPr>
                                  <w:t xml:space="preserve"> are most important for analysis and whic</w:t>
                                </w:r>
                                <w:r w:rsidR="00AF4881">
                                  <w:rPr>
                                    <w:sz w:val="22"/>
                                    <w:szCs w:val="22"/>
                                  </w:rPr>
                                  <w:t>h are less important.</w:t>
                                </w:r>
                              </w:p>
                              <w:p w14:paraId="756F1165" w14:textId="378F4889" w:rsidR="00AF4881" w:rsidRDefault="00AF4881" w:rsidP="0015237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The visualization techniques </w:t>
                                </w:r>
                                <w:r w:rsidR="008E3438">
                                  <w:rPr>
                                    <w:sz w:val="22"/>
                                    <w:szCs w:val="22"/>
                                  </w:rPr>
                                  <w:t>I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used in the analysis were:</w:t>
                                </w:r>
                              </w:p>
                              <w:p w14:paraId="7966BDC4" w14:textId="1F889A0E" w:rsidR="00AE4B51" w:rsidRDefault="00EE0DB0" w:rsidP="00AE4B51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Plotting Histograms for different features of the data</w:t>
                                </w:r>
                              </w:p>
                              <w:p w14:paraId="24E57EAA" w14:textId="448C4E78" w:rsidR="00EE0DB0" w:rsidRDefault="00547775" w:rsidP="00AE4B51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Creating Scatter Plots to see the</w:t>
                                </w:r>
                                <w:r w:rsidR="0019232E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distribution</w:t>
                                </w:r>
                                <w:r w:rsidR="0019232E">
                                  <w:rPr>
                                    <w:sz w:val="22"/>
                                    <w:szCs w:val="22"/>
                                  </w:rPr>
                                  <w:t xml:space="preserve"> of </w:t>
                                </w:r>
                                <w:r w:rsidR="005E5D1F">
                                  <w:rPr>
                                    <w:sz w:val="22"/>
                                    <w:szCs w:val="22"/>
                                  </w:rPr>
                                  <w:t xml:space="preserve">the </w:t>
                                </w:r>
                                <w:r w:rsidR="0019232E">
                                  <w:rPr>
                                    <w:sz w:val="22"/>
                                    <w:szCs w:val="22"/>
                                  </w:rPr>
                                  <w:t>points of intersection</w:t>
                                </w:r>
                              </w:p>
                              <w:p w14:paraId="7A88386F" w14:textId="767E130E" w:rsidR="0019232E" w:rsidRDefault="00AB39C4" w:rsidP="00AE4B51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Box Plots to understand </w:t>
                                </w:r>
                                <w:r w:rsidR="0087452A">
                                  <w:rPr>
                                    <w:sz w:val="22"/>
                                    <w:szCs w:val="22"/>
                                  </w:rPr>
                                  <w:t>the shape and distribution of the data</w:t>
                                </w:r>
                              </w:p>
                              <w:p w14:paraId="77E921A5" w14:textId="5F088472" w:rsidR="0087452A" w:rsidRDefault="0087452A" w:rsidP="00AE4B51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Stacked </w:t>
                                </w:r>
                                <w:r w:rsidR="00B34195">
                                  <w:rPr>
                                    <w:sz w:val="22"/>
                                    <w:szCs w:val="22"/>
                                  </w:rPr>
                                  <w:t>Bar Charts to compare</w:t>
                                </w:r>
                                <w:r w:rsidR="009C414E">
                                  <w:rPr>
                                    <w:sz w:val="22"/>
                                    <w:szCs w:val="22"/>
                                  </w:rPr>
                                  <w:t xml:space="preserve"> the values for each variable</w:t>
                                </w:r>
                              </w:p>
                              <w:p w14:paraId="4C8AE425" w14:textId="50F38359" w:rsidR="009C414E" w:rsidRDefault="009C414E" w:rsidP="00AE4B51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Correlation Matrix</w:t>
                                </w:r>
                                <w:r w:rsidR="003F664F">
                                  <w:rPr>
                                    <w:sz w:val="22"/>
                                    <w:szCs w:val="22"/>
                                  </w:rPr>
                                  <w:t xml:space="preserve"> to</w:t>
                                </w:r>
                                <w:r w:rsidR="006F6814">
                                  <w:rPr>
                                    <w:sz w:val="22"/>
                                    <w:szCs w:val="22"/>
                                  </w:rPr>
                                  <w:t xml:space="preserve"> show correlation coefficients between </w:t>
                                </w:r>
                                <w:r w:rsidR="00395AED">
                                  <w:rPr>
                                    <w:sz w:val="22"/>
                                    <w:szCs w:val="22"/>
                                  </w:rPr>
                                  <w:t>variables</w:t>
                                </w:r>
                              </w:p>
                              <w:p w14:paraId="2D6FE040" w14:textId="1BD72C5D" w:rsidR="006A04A3" w:rsidRDefault="006A04A3" w:rsidP="006A04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These exercises proved incredibly useful in determining if </w:t>
                                </w:r>
                                <w:r w:rsidR="008E3438">
                                  <w:rPr>
                                    <w:sz w:val="22"/>
                                    <w:szCs w:val="22"/>
                                  </w:rPr>
                                  <w:t>I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could answer the business questions with </w:t>
                                </w:r>
                                <w:r w:rsidR="00930DB1">
                                  <w:rPr>
                                    <w:sz w:val="22"/>
                                    <w:szCs w:val="22"/>
                                  </w:rPr>
                                  <w:t>this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data.</w:t>
                                </w:r>
                                <w:r w:rsidR="006E4BAB">
                                  <w:rPr>
                                    <w:sz w:val="22"/>
                                    <w:szCs w:val="22"/>
                                  </w:rPr>
                                  <w:t xml:space="preserve"> The visualizations</w:t>
                                </w:r>
                                <w:r w:rsidR="00111967">
                                  <w:rPr>
                                    <w:sz w:val="22"/>
                                    <w:szCs w:val="22"/>
                                  </w:rPr>
                                  <w:t xml:space="preserve"> also</w:t>
                                </w:r>
                                <w:r w:rsidR="006E4BAB">
                                  <w:rPr>
                                    <w:sz w:val="22"/>
                                    <w:szCs w:val="22"/>
                                  </w:rPr>
                                  <w:t xml:space="preserve"> proved to be essential in understanding the relationships between the </w:t>
                                </w:r>
                                <w:r w:rsidR="007D3139">
                                  <w:rPr>
                                    <w:sz w:val="22"/>
                                    <w:szCs w:val="22"/>
                                  </w:rPr>
                                  <w:t>features</w:t>
                                </w:r>
                                <w:r w:rsidR="00395AED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6A805AD0" w14:textId="0946FCCA" w:rsidR="00895632" w:rsidRPr="006A04A3" w:rsidRDefault="00454E1D" w:rsidP="006A04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For future data analysis projects, I would</w:t>
                                </w:r>
                                <w:r w:rsidR="009D2E6D">
                                  <w:rPr>
                                    <w:sz w:val="22"/>
                                    <w:szCs w:val="22"/>
                                  </w:rPr>
                                  <w:t xml:space="preserve"> encourage the Data Analyst to create multiple charts and graphs</w:t>
                                </w:r>
                                <w:r w:rsidR="006604B3">
                                  <w:rPr>
                                    <w:sz w:val="22"/>
                                    <w:szCs w:val="22"/>
                                  </w:rPr>
                                  <w:t xml:space="preserve">, and to experiment with different variables. The technique is </w:t>
                                </w:r>
                                <w:r w:rsidR="007314FF">
                                  <w:rPr>
                                    <w:sz w:val="22"/>
                                    <w:szCs w:val="22"/>
                                  </w:rPr>
                                  <w:t>far more</w:t>
                                </w:r>
                                <w:r w:rsidR="006604B3">
                                  <w:rPr>
                                    <w:sz w:val="22"/>
                                    <w:szCs w:val="22"/>
                                  </w:rPr>
                                  <w:t xml:space="preserve"> effective at </w:t>
                                </w:r>
                                <w:r w:rsidR="005735CF">
                                  <w:rPr>
                                    <w:sz w:val="22"/>
                                    <w:szCs w:val="22"/>
                                  </w:rPr>
                                  <w:t xml:space="preserve">elucidating </w:t>
                                </w:r>
                                <w:r w:rsidR="00233F5C">
                                  <w:rPr>
                                    <w:sz w:val="22"/>
                                    <w:szCs w:val="22"/>
                                  </w:rPr>
                                  <w:t>relationships</w:t>
                                </w:r>
                                <w:r w:rsidR="007314FF">
                                  <w:rPr>
                                    <w:sz w:val="22"/>
                                    <w:szCs w:val="22"/>
                                  </w:rPr>
                                  <w:t xml:space="preserve"> between the different points than </w:t>
                                </w:r>
                                <w:r w:rsidR="00EC505D">
                                  <w:rPr>
                                    <w:sz w:val="22"/>
                                    <w:szCs w:val="22"/>
                                  </w:rPr>
                                  <w:t>by table data alone.</w:t>
                                </w:r>
                              </w:p>
                              <w:p w14:paraId="6F323036" w14:textId="77777777" w:rsidR="00AF4881" w:rsidRPr="00E748F3" w:rsidRDefault="00AF4881" w:rsidP="0015237B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26A840" id="Text Box 1" o:spid="_x0000_s1030" type="#_x0000_t202" style="position:absolute;margin-left:-23.25pt;margin-top:0;width:485.25pt;height:3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swagIAADcFAAAOAAAAZHJzL2Uyb0RvYy54bWysVEtv2zAMvg/YfxB0X5wEeWxGnSJrkWFA&#10;0RZth54VWUqMyaJGKbGzXz9KjtOs26XDLrbENz9+1MVlWxu2V+grsAUfDYacKSuhrOym4N+eVh8+&#10;cuaDsKUwYFXBD8rzy8X7dxeNy9UYtmBKhYyCWJ83ruDbEFyeZV5uVS38AJyypNSAtQh0xU1Womgo&#10;em2y8XA4yxrA0iFI5T1JrzslX6T4WisZ7rT2KjBTcKotpC+m7zp+s8WFyDco3LaSxzLEP1RRi8pS&#10;0lOoaxEE22H1R6i6kggedBhIqDPQupIq9UDdjIavunncCqdSLwSOdyeY/P8LK2/3j+4eWWg/Q0sD&#10;jIA0zueehLGfVmMd/1QpIz1BeDjBptrAJAlno9l4Np9yJkk3mU3n8/E0xsle3B368EVBzeKh4Ehz&#10;SXCJ/Y0PnWlvErNZWFXGpNkY+5uAYkZJ9lJjOoWDUdHO2AelWVWmUqPAS9ysrwyybuZESmqhn3wK&#10;Rg7RUFPCN/oeXaK3SlR7o//JKeUHG07+dWUBE0BpEVRsYC+IwuX3NCEqXHf2PRQdABGL0K5bQoAm&#10;0c9yDeWBRozQsd87uapoDDfCh3uBRHeChFY43NFHG2gKDscTZ1vAn3+TR3tiIWk5a2h9Cu5/7AQq&#10;zsxXS/z8NJpM4r6ly2Q6H9MFzzXrc43d1VdA7Y3osXAyHaN9MP1RI9TPtOnLmJVUwkrKXfDQH69C&#10;N2B6KaRaLpMRbZgT4cY+OhlDR5QjyZ7aZ4HuyMRAJL6FftFE/oqQnW30tLDcBdBVYmvEuUP1iD9t&#10;Z+L78SWJ639+T1Yv793iFwAAAP//AwBQSwMEFAAGAAgAAAAhAH5zTVPdAAAACAEAAA8AAABkcnMv&#10;ZG93bnJldi54bWxMj8FOwzAQRO9I/IO1SNxahzZpacimQiCuIApF4ubG2yQiXkex24S/ZznBbUcz&#10;mn1TbCfXqTMNofWMcDNPQBFX3rZcI7y/Pc1uQYVo2JrOMyF8U4BteXlRmNz6kV/pvIu1khIOuUFo&#10;YuxzrUPVkDNh7nti8Y5+cCaKHGptBzNKuev0IklW2pmW5UNjenpoqPranRzC/vn4+ZEmL/Wjy/rR&#10;T4lmt9GI11fT/R2oSFP8C8MvvqBDKUwHf2IbVIcwS1eZRBFkkdibRSrHAWG9XGagy0L/H1D+AAAA&#10;//8DAFBLAQItABQABgAIAAAAIQC2gziS/gAAAOEBAAATAAAAAAAAAAAAAAAAAAAAAABbQ29udGVu&#10;dF9UeXBlc10ueG1sUEsBAi0AFAAGAAgAAAAhADj9If/WAAAAlAEAAAsAAAAAAAAAAAAAAAAALwEA&#10;AF9yZWxzLy5yZWxzUEsBAi0AFAAGAAgAAAAhAJDEazBqAgAANwUAAA4AAAAAAAAAAAAAAAAALgIA&#10;AGRycy9lMm9Eb2MueG1sUEsBAi0AFAAGAAgAAAAhAH5zTVPdAAAACAEAAA8AAAAAAAAAAAAAAAAA&#10;xAQAAGRycy9kb3ducmV2LnhtbFBLBQYAAAAABAAEAPMAAADOBQAAAAA=&#10;" filled="f" stroked="f">
                    <v:textbox>
                      <w:txbxContent>
                        <w:p w14:paraId="1012AAA1" w14:textId="53115972" w:rsidR="0015237B" w:rsidRPr="00740F4C" w:rsidRDefault="00740F4C" w:rsidP="0015237B">
                          <w:pPr>
                            <w:pStyle w:val="Heading1"/>
                            <w:spacing w:line="360" w:lineRule="auto"/>
                            <w:rPr>
                              <w:sz w:val="36"/>
                              <w:szCs w:val="36"/>
                            </w:rPr>
                          </w:pPr>
                          <w:r w:rsidRPr="00740F4C">
                            <w:rPr>
                              <w:sz w:val="36"/>
                              <w:szCs w:val="36"/>
                            </w:rPr>
                            <w:t>Creating and interpreting visualizations</w:t>
                          </w:r>
                          <w:r>
                            <w:rPr>
                              <w:sz w:val="36"/>
                              <w:szCs w:val="36"/>
                            </w:rPr>
                            <w:t>:</w:t>
                          </w:r>
                          <w:r w:rsidR="00471DFB">
                            <w:rPr>
                              <w:sz w:val="36"/>
                              <w:szCs w:val="36"/>
                            </w:rPr>
                            <w:t xml:space="preserve"> Task 1</w:t>
                          </w:r>
                        </w:p>
                        <w:p w14:paraId="78816814" w14:textId="4F7FDE40" w:rsidR="0015237B" w:rsidRDefault="00A25582" w:rsidP="00E86099">
                          <w:pPr>
                            <w:ind w:firstLine="720"/>
                            <w:rPr>
                              <w:sz w:val="22"/>
                              <w:szCs w:val="22"/>
                            </w:rPr>
                          </w:pPr>
                          <w:r w:rsidRPr="00DA53EA">
                            <w:rPr>
                              <w:rFonts w:cstheme="minorHAnsi"/>
                              <w:sz w:val="28"/>
                              <w:szCs w:val="28"/>
                            </w:rPr>
                            <w:t>R</w:t>
                          </w:r>
                          <w:r w:rsidRPr="00E748F3">
                            <w:rPr>
                              <w:sz w:val="22"/>
                              <w:szCs w:val="22"/>
                            </w:rPr>
                            <w:t>arely in Data Science will an analyst</w:t>
                          </w:r>
                          <w:r w:rsidR="002852B0">
                            <w:rPr>
                              <w:sz w:val="22"/>
                              <w:szCs w:val="22"/>
                            </w:rPr>
                            <w:t xml:space="preserve"> simply</w:t>
                          </w:r>
                          <w:r w:rsidR="008215C5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748F3">
                            <w:rPr>
                              <w:sz w:val="22"/>
                              <w:szCs w:val="22"/>
                            </w:rPr>
                            <w:t xml:space="preserve">look at data in a table </w:t>
                          </w:r>
                          <w:r w:rsidR="00F12DD4" w:rsidRPr="00E748F3">
                            <w:rPr>
                              <w:sz w:val="22"/>
                              <w:szCs w:val="22"/>
                            </w:rPr>
                            <w:t>and</w:t>
                          </w:r>
                          <w:r w:rsidR="00121768">
                            <w:rPr>
                              <w:sz w:val="22"/>
                              <w:szCs w:val="22"/>
                            </w:rPr>
                            <w:t xml:space="preserve"> by inspection alone</w:t>
                          </w:r>
                          <w:r w:rsidR="000E60EB">
                            <w:rPr>
                              <w:sz w:val="22"/>
                              <w:szCs w:val="22"/>
                            </w:rPr>
                            <w:t xml:space="preserve"> be able to derive keen insights.</w:t>
                          </w:r>
                          <w:r w:rsidR="003211F4">
                            <w:rPr>
                              <w:sz w:val="22"/>
                              <w:szCs w:val="22"/>
                            </w:rPr>
                            <w:t xml:space="preserve"> Data visualization is</w:t>
                          </w:r>
                          <w:r w:rsidR="00CB6711">
                            <w:rPr>
                              <w:sz w:val="22"/>
                              <w:szCs w:val="22"/>
                            </w:rPr>
                            <w:t xml:space="preserve"> an extremely useful tool for the analyst to “tell the story with data.” </w:t>
                          </w:r>
                          <w:r w:rsidR="008E2AD1">
                            <w:rPr>
                              <w:sz w:val="22"/>
                              <w:szCs w:val="22"/>
                            </w:rPr>
                            <w:t>For consumers of the analysis, it can be much easier to understand relationships, comparisons</w:t>
                          </w:r>
                          <w:r w:rsidR="00436DD8">
                            <w:rPr>
                              <w:sz w:val="22"/>
                              <w:szCs w:val="22"/>
                            </w:rPr>
                            <w:t xml:space="preserve">, measurements, etc. if the data is presented </w:t>
                          </w:r>
                          <w:r w:rsidR="004B7171">
                            <w:rPr>
                              <w:sz w:val="22"/>
                              <w:szCs w:val="22"/>
                            </w:rPr>
                            <w:t>visually</w:t>
                          </w:r>
                          <w:r w:rsidR="008C3131">
                            <w:rPr>
                              <w:sz w:val="22"/>
                              <w:szCs w:val="22"/>
                            </w:rPr>
                            <w:t>, versus</w:t>
                          </w:r>
                          <w:r w:rsidR="002C4EAF">
                            <w:rPr>
                              <w:sz w:val="22"/>
                              <w:szCs w:val="22"/>
                            </w:rPr>
                            <w:t xml:space="preserve"> in written form or even verbally.</w:t>
                          </w:r>
                          <w:r w:rsidR="004B7171">
                            <w:rPr>
                              <w:sz w:val="22"/>
                              <w:szCs w:val="22"/>
                            </w:rPr>
                            <w:t xml:space="preserve"> This process also assists the </w:t>
                          </w:r>
                          <w:r w:rsidR="00E54A31">
                            <w:rPr>
                              <w:sz w:val="22"/>
                              <w:szCs w:val="22"/>
                            </w:rPr>
                            <w:t xml:space="preserve">Data </w:t>
                          </w:r>
                          <w:r w:rsidR="004B7171">
                            <w:rPr>
                              <w:sz w:val="22"/>
                              <w:szCs w:val="22"/>
                            </w:rPr>
                            <w:t xml:space="preserve">Analyst in determining which </w:t>
                          </w:r>
                          <w:r w:rsidR="009278A7">
                            <w:rPr>
                              <w:sz w:val="22"/>
                              <w:szCs w:val="22"/>
                            </w:rPr>
                            <w:t>features</w:t>
                          </w:r>
                          <w:r w:rsidR="00C926B4">
                            <w:rPr>
                              <w:sz w:val="22"/>
                              <w:szCs w:val="22"/>
                            </w:rPr>
                            <w:t xml:space="preserve"> are most important for analysis and whic</w:t>
                          </w:r>
                          <w:r w:rsidR="00AF4881">
                            <w:rPr>
                              <w:sz w:val="22"/>
                              <w:szCs w:val="22"/>
                            </w:rPr>
                            <w:t>h are less important.</w:t>
                          </w:r>
                        </w:p>
                        <w:p w14:paraId="756F1165" w14:textId="378F4889" w:rsidR="00AF4881" w:rsidRDefault="00AF4881" w:rsidP="0015237B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The visualization techniques </w:t>
                          </w:r>
                          <w:r w:rsidR="008E3438">
                            <w:rPr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used in the analysis were:</w:t>
                          </w:r>
                        </w:p>
                        <w:p w14:paraId="7966BDC4" w14:textId="1F889A0E" w:rsidR="00AE4B51" w:rsidRDefault="00EE0DB0" w:rsidP="00AE4B51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Plotting Histograms for different features of the data</w:t>
                          </w:r>
                        </w:p>
                        <w:p w14:paraId="24E57EAA" w14:textId="448C4E78" w:rsidR="00EE0DB0" w:rsidRDefault="00547775" w:rsidP="00AE4B51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Creating Scatter Plots to see the</w:t>
                          </w:r>
                          <w:r w:rsidR="0019232E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distribution</w:t>
                          </w:r>
                          <w:r w:rsidR="0019232E">
                            <w:rPr>
                              <w:sz w:val="22"/>
                              <w:szCs w:val="22"/>
                            </w:rPr>
                            <w:t xml:space="preserve"> of </w:t>
                          </w:r>
                          <w:r w:rsidR="005E5D1F">
                            <w:rPr>
                              <w:sz w:val="22"/>
                              <w:szCs w:val="22"/>
                            </w:rPr>
                            <w:t xml:space="preserve">the </w:t>
                          </w:r>
                          <w:r w:rsidR="0019232E">
                            <w:rPr>
                              <w:sz w:val="22"/>
                              <w:szCs w:val="22"/>
                            </w:rPr>
                            <w:t>points of intersection</w:t>
                          </w:r>
                        </w:p>
                        <w:p w14:paraId="7A88386F" w14:textId="767E130E" w:rsidR="0019232E" w:rsidRDefault="00AB39C4" w:rsidP="00AE4B51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Box Plots to understand </w:t>
                          </w:r>
                          <w:r w:rsidR="0087452A">
                            <w:rPr>
                              <w:sz w:val="22"/>
                              <w:szCs w:val="22"/>
                            </w:rPr>
                            <w:t>the shape and distribution of the data</w:t>
                          </w:r>
                        </w:p>
                        <w:p w14:paraId="77E921A5" w14:textId="5F088472" w:rsidR="0087452A" w:rsidRDefault="0087452A" w:rsidP="00AE4B51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Stacked </w:t>
                          </w:r>
                          <w:r w:rsidR="00B34195">
                            <w:rPr>
                              <w:sz w:val="22"/>
                              <w:szCs w:val="22"/>
                            </w:rPr>
                            <w:t>Bar Charts to compare</w:t>
                          </w:r>
                          <w:r w:rsidR="009C414E">
                            <w:rPr>
                              <w:sz w:val="22"/>
                              <w:szCs w:val="22"/>
                            </w:rPr>
                            <w:t xml:space="preserve"> the values for each variable</w:t>
                          </w:r>
                        </w:p>
                        <w:p w14:paraId="4C8AE425" w14:textId="50F38359" w:rsidR="009C414E" w:rsidRDefault="009C414E" w:rsidP="00AE4B51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Correlation Matrix</w:t>
                          </w:r>
                          <w:r w:rsidR="003F664F">
                            <w:rPr>
                              <w:sz w:val="22"/>
                              <w:szCs w:val="22"/>
                            </w:rPr>
                            <w:t xml:space="preserve"> to</w:t>
                          </w:r>
                          <w:r w:rsidR="006F6814">
                            <w:rPr>
                              <w:sz w:val="22"/>
                              <w:szCs w:val="22"/>
                            </w:rPr>
                            <w:t xml:space="preserve"> show correlation coefficients between </w:t>
                          </w:r>
                          <w:r w:rsidR="00395AED">
                            <w:rPr>
                              <w:sz w:val="22"/>
                              <w:szCs w:val="22"/>
                            </w:rPr>
                            <w:t>variables</w:t>
                          </w:r>
                        </w:p>
                        <w:p w14:paraId="2D6FE040" w14:textId="1BD72C5D" w:rsidR="006A04A3" w:rsidRDefault="006A04A3" w:rsidP="006A04A3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These exercises proved incredibly useful in determining if </w:t>
                          </w:r>
                          <w:r w:rsidR="008E3438">
                            <w:rPr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could answer the business questions with </w:t>
                          </w:r>
                          <w:r w:rsidR="00930DB1">
                            <w:rPr>
                              <w:sz w:val="22"/>
                              <w:szCs w:val="22"/>
                            </w:rPr>
                            <w:t>this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data.</w:t>
                          </w:r>
                          <w:r w:rsidR="006E4BAB">
                            <w:rPr>
                              <w:sz w:val="22"/>
                              <w:szCs w:val="22"/>
                            </w:rPr>
                            <w:t xml:space="preserve"> The visualizations</w:t>
                          </w:r>
                          <w:r w:rsidR="00111967">
                            <w:rPr>
                              <w:sz w:val="22"/>
                              <w:szCs w:val="22"/>
                            </w:rPr>
                            <w:t xml:space="preserve"> also</w:t>
                          </w:r>
                          <w:r w:rsidR="006E4BAB">
                            <w:rPr>
                              <w:sz w:val="22"/>
                              <w:szCs w:val="22"/>
                            </w:rPr>
                            <w:t xml:space="preserve"> proved to be essential in understanding the relationships between the </w:t>
                          </w:r>
                          <w:r w:rsidR="007D3139">
                            <w:rPr>
                              <w:sz w:val="22"/>
                              <w:szCs w:val="22"/>
                            </w:rPr>
                            <w:t>features</w:t>
                          </w:r>
                          <w:r w:rsidR="00395AED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6A805AD0" w14:textId="0946FCCA" w:rsidR="00895632" w:rsidRPr="006A04A3" w:rsidRDefault="00454E1D" w:rsidP="006A04A3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For future data analysis projects, I would</w:t>
                          </w:r>
                          <w:r w:rsidR="009D2E6D">
                            <w:rPr>
                              <w:sz w:val="22"/>
                              <w:szCs w:val="22"/>
                            </w:rPr>
                            <w:t xml:space="preserve"> encourage the Data Analyst to create multiple charts and graphs</w:t>
                          </w:r>
                          <w:r w:rsidR="006604B3">
                            <w:rPr>
                              <w:sz w:val="22"/>
                              <w:szCs w:val="22"/>
                            </w:rPr>
                            <w:t xml:space="preserve">, and to experiment with different variables. The technique is </w:t>
                          </w:r>
                          <w:r w:rsidR="007314FF">
                            <w:rPr>
                              <w:sz w:val="22"/>
                              <w:szCs w:val="22"/>
                            </w:rPr>
                            <w:t>far more</w:t>
                          </w:r>
                          <w:r w:rsidR="006604B3">
                            <w:rPr>
                              <w:sz w:val="22"/>
                              <w:szCs w:val="22"/>
                            </w:rPr>
                            <w:t xml:space="preserve"> effective at </w:t>
                          </w:r>
                          <w:r w:rsidR="005735CF">
                            <w:rPr>
                              <w:sz w:val="22"/>
                              <w:szCs w:val="22"/>
                            </w:rPr>
                            <w:t xml:space="preserve">elucidating </w:t>
                          </w:r>
                          <w:r w:rsidR="00233F5C">
                            <w:rPr>
                              <w:sz w:val="22"/>
                              <w:szCs w:val="22"/>
                            </w:rPr>
                            <w:t>relationships</w:t>
                          </w:r>
                          <w:r w:rsidR="007314FF">
                            <w:rPr>
                              <w:sz w:val="22"/>
                              <w:szCs w:val="22"/>
                            </w:rPr>
                            <w:t xml:space="preserve"> between the different points than </w:t>
                          </w:r>
                          <w:r w:rsidR="00EC505D">
                            <w:rPr>
                              <w:sz w:val="22"/>
                              <w:szCs w:val="22"/>
                            </w:rPr>
                            <w:t>by table data alone.</w:t>
                          </w:r>
                        </w:p>
                        <w:p w14:paraId="6F323036" w14:textId="77777777" w:rsidR="00AF4881" w:rsidRPr="00E748F3" w:rsidRDefault="00AF4881" w:rsidP="0015237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0C9A1D11" w14:textId="2697F7D8" w:rsidR="0015237B" w:rsidRDefault="0015237B" w:rsidP="0015237B">
      <w:pPr>
        <w:jc w:val="center"/>
      </w:pPr>
    </w:p>
    <w:p w14:paraId="00FDD128" w14:textId="77777777" w:rsidR="0015237B" w:rsidRDefault="0015237B" w:rsidP="0015237B">
      <w:pPr>
        <w:jc w:val="center"/>
      </w:pPr>
    </w:p>
    <w:p w14:paraId="5094E481" w14:textId="38E269BA" w:rsidR="0015237B" w:rsidRDefault="0015237B" w:rsidP="0015237B">
      <w:pPr>
        <w:jc w:val="center"/>
      </w:pPr>
    </w:p>
    <w:p w14:paraId="09229DF6" w14:textId="25A08440" w:rsidR="0015237B" w:rsidRDefault="0015237B" w:rsidP="0015237B">
      <w:pPr>
        <w:jc w:val="center"/>
      </w:pPr>
    </w:p>
    <w:p w14:paraId="674DBF64" w14:textId="77777777" w:rsidR="00EC505D" w:rsidRPr="00EC505D" w:rsidRDefault="00EC505D" w:rsidP="00EC505D"/>
    <w:p w14:paraId="1E06DE7D" w14:textId="77777777" w:rsidR="00EC505D" w:rsidRPr="00EC505D" w:rsidRDefault="00EC505D" w:rsidP="00EC505D"/>
    <w:p w14:paraId="670CFC13" w14:textId="77777777" w:rsidR="00EC505D" w:rsidRPr="00EC505D" w:rsidRDefault="00EC505D" w:rsidP="00EC505D"/>
    <w:p w14:paraId="4AF948FE" w14:textId="77777777" w:rsidR="00EC505D" w:rsidRPr="00EC505D" w:rsidRDefault="00EC505D" w:rsidP="00EC505D"/>
    <w:p w14:paraId="2B3EF36F" w14:textId="77777777" w:rsidR="00EC505D" w:rsidRPr="00EC505D" w:rsidRDefault="00EC505D" w:rsidP="00EC505D"/>
    <w:p w14:paraId="0C3F1F63" w14:textId="77777777" w:rsidR="00EC505D" w:rsidRPr="00EC505D" w:rsidRDefault="00EC505D" w:rsidP="00EC505D"/>
    <w:p w14:paraId="635F974A" w14:textId="77777777" w:rsidR="00EC505D" w:rsidRPr="00EC505D" w:rsidRDefault="00EC505D" w:rsidP="00EC505D"/>
    <w:p w14:paraId="44C0AA53" w14:textId="77777777" w:rsidR="00EC505D" w:rsidRPr="00EC505D" w:rsidRDefault="00EC505D" w:rsidP="00EC505D"/>
    <w:p w14:paraId="41B82FB0" w14:textId="77777777" w:rsidR="00EC505D" w:rsidRPr="00EC505D" w:rsidRDefault="00EC505D" w:rsidP="00EC505D"/>
    <w:p w14:paraId="71893071" w14:textId="3CA5E990" w:rsidR="00EC505D" w:rsidRPr="00EC505D" w:rsidRDefault="00EC505D" w:rsidP="00EC505D"/>
    <w:p w14:paraId="2426CBE5" w14:textId="3908BD06" w:rsidR="00EC505D" w:rsidRPr="00EC505D" w:rsidRDefault="00EC505D" w:rsidP="00EC505D"/>
    <w:p w14:paraId="75BEF3E5" w14:textId="6FA6BD3D" w:rsidR="00EC505D" w:rsidRPr="00EC505D" w:rsidRDefault="00EC505D" w:rsidP="00EC505D"/>
    <w:p w14:paraId="3AF6A8D1" w14:textId="66DE0DA1" w:rsidR="00EC505D" w:rsidRPr="00EC505D" w:rsidRDefault="00EC505D" w:rsidP="00EC505D">
      <w:r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02CAE" wp14:editId="77B3391B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6238875" cy="3295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29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732E" w14:textId="6E7D1246" w:rsidR="00EC505D" w:rsidRPr="00740F4C" w:rsidRDefault="00C655B5" w:rsidP="00EC505D">
                            <w:pPr>
                              <w:pStyle w:val="Heading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Exploratory Data Analysis</w:t>
                            </w:r>
                            <w:r w:rsidR="00EC505D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Task 2</w:t>
                            </w:r>
                          </w:p>
                          <w:p w14:paraId="0BE4CB0F" w14:textId="2241F1F5" w:rsidR="00EC505D" w:rsidRDefault="00111967" w:rsidP="004B2D03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DA53E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</w:t>
                            </w:r>
                            <w:r w:rsidR="004D0CB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critical step in any data analysis project begins with an Exploratory Data Analysis. Virtually identical to the steps </w:t>
                            </w:r>
                            <w:r w:rsidR="004B444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taken</w:t>
                            </w:r>
                            <w:r w:rsidR="004D0CB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in Task 1</w:t>
                            </w:r>
                            <w:r w:rsidR="009E767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, this time</w:t>
                            </w:r>
                            <w:r w:rsidR="00595FD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 </w:t>
                            </w:r>
                            <w:r w:rsidR="009E767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approached t</w:t>
                            </w:r>
                            <w:r w:rsidR="00797AA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he</w:t>
                            </w:r>
                            <w:r w:rsidR="009E767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project with a different set of questions in mind.</w:t>
                            </w:r>
                            <w:r w:rsidR="004B7969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 best practice in Data Science is to thoroughly understand the business question and to have a clear idea of what</w:t>
                            </w:r>
                            <w:r w:rsidR="0022308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we are trying to find in our analysis.</w:t>
                            </w:r>
                            <w:r w:rsidR="00B53A1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Lack of understanding will likely result in </w:t>
                            </w:r>
                            <w:r w:rsidR="00870B0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an </w:t>
                            </w:r>
                            <w:r w:rsidR="007548C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outcome</w:t>
                            </w:r>
                            <w:r w:rsidR="00870B0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that</w:t>
                            </w:r>
                            <w:r w:rsidR="00CD01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m</w:t>
                            </w:r>
                            <w:r w:rsidR="00AE4C9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ight</w:t>
                            </w:r>
                            <w:r w:rsidR="00CD01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be</w:t>
                            </w:r>
                            <w:r w:rsidR="00870B0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E4C9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thorough but</w:t>
                            </w:r>
                            <w:r w:rsidR="00870B0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fails to meet the</w:t>
                            </w:r>
                            <w:r w:rsidR="00CD01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needs of the </w:t>
                            </w:r>
                            <w:r w:rsidR="00595FD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="00CD01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ecision maker</w:t>
                            </w:r>
                            <w:r w:rsidR="00595FD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or stakeholder</w:t>
                            </w:r>
                            <w:r w:rsidR="00CD01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="00797AA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B2D0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W</w:t>
                            </w:r>
                            <w:r w:rsidR="00802CE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hat’s </w:t>
                            </w:r>
                            <w:r w:rsidR="00797AA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worse, </w:t>
                            </w:r>
                            <w:r w:rsidR="00484D0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 Data Analyst ma</w:t>
                            </w:r>
                            <w:r w:rsidR="002448E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y</w:t>
                            </w:r>
                            <w:r w:rsidR="00484D0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come to the wrong conclusions and provide </w:t>
                            </w:r>
                            <w:r w:rsidR="000F6F8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unhelpful or confusing</w:t>
                            </w:r>
                            <w:r w:rsidR="00B128C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information.</w:t>
                            </w:r>
                          </w:p>
                          <w:p w14:paraId="2BCD7DB9" w14:textId="7A2E7CFF" w:rsidR="004B2D03" w:rsidRPr="004B2D03" w:rsidRDefault="004B2D03" w:rsidP="004B2D03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DA53E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y advice to </w:t>
                            </w:r>
                            <w:r w:rsidR="006F51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 Data Analyst that is taking on a project for the first time is, before</w:t>
                            </w:r>
                            <w:r w:rsidR="007F60B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performing any Exploratory Data Analysis pro</w:t>
                            </w:r>
                            <w:r w:rsidR="009D6B6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cess</w:t>
                            </w:r>
                            <w:r w:rsidR="007F60B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,</w:t>
                            </w:r>
                            <w:r w:rsidR="006931B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ensure that you are very clear on what</w:t>
                            </w:r>
                            <w:r w:rsidR="008959E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 w:rsidR="006931B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52A6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Business </w:t>
                            </w:r>
                            <w:r w:rsidR="006931B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is trying to determine</w:t>
                            </w:r>
                            <w:r w:rsidR="009D6B6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="000B134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As you move through the analysis</w:t>
                            </w:r>
                            <w:r w:rsidR="006A63B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and generate charts and graphs, </w:t>
                            </w:r>
                            <w:r w:rsidR="0065246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revisit the question at each step to </w:t>
                            </w:r>
                            <w:r w:rsidR="008959E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determine</w:t>
                            </w:r>
                            <w:r w:rsidR="001D20F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whether </w:t>
                            </w:r>
                            <w:r w:rsidR="008959E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you are</w:t>
                            </w:r>
                            <w:r w:rsidR="001D20F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still</w:t>
                            </w:r>
                            <w:r w:rsidR="008959E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E6E6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answering</w:t>
                            </w:r>
                            <w:r w:rsidR="008959E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the question</w:t>
                            </w:r>
                            <w:r w:rsidR="001D20F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EC375" w14:textId="77777777" w:rsidR="00EC505D" w:rsidRPr="00E748F3" w:rsidRDefault="00EC505D" w:rsidP="00EC505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2CAE" id="Text Box 5" o:spid="_x0000_s1031" type="#_x0000_t202" style="position:absolute;margin-left:440.05pt;margin-top:11.45pt;width:491.25pt;height:25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CEawIAADcFAAAOAAAAZHJzL2Uyb0RvYy54bWysVN9v2jAQfp+0/8Hy+xqgQFtEqFgrpkmo&#10;rdZOfTaODdEcn3c2JOyv79khlHV76bSXxL7f9913nl43lWE7hb4Em/P+WY8zZSUUpV3n/PvT4tMl&#10;Zz4IWwgDVuV8rzy/nn38MK3dRA1gA6ZQyCiI9ZPa5XwTgptkmZcbVQl/Bk5ZUmrASgS64jorUNQU&#10;vTLZoNcbZzVg4RCk8p6kt62Sz1J8rZUM91p7FZjJOdUW0hfTdxW/2WwqJmsUblPKQxniH6qoRGkp&#10;6THUrQiCbbH8I1RVSgQPOpxJqDLQupQq9UDd9HtvunncCKdSLwSOd0eY/P8LK+92j+4BWWg+Q0MD&#10;jIDUzk88CWM/jcYq/qlSRnqCcH+ETTWBSRKOB+eXlxcjziTpzgdXo/EoAZu9ujv04YuCisVDzpHm&#10;kuASu6UPlJJMO5OYzcKiNCbNxtjfBGQYJdlrjekU9kZFO2O/Kc3KIpUaBV7ienVjkLUzJ1JSC93k&#10;UzByiIaaEr7T9+ASvVWi2jv9j04pP9hw9K9KC5gASougYgM7QRQufqQJUeG6te+gaAGIWIRm1RAC&#10;OR91s1xBsacRI7Ts904uShrDUvjwIJDoTpDQCod7+mgDdc7hcOJsA/jrb/JoTywkLWc1rU/O/c+t&#10;QMWZ+WqJn1f94TDuW7oMRxcDuuCpZnWqsdvqBqi9Pj0WTqZjtA+mO2qE6pk2fR6zkkpYSblzHrrj&#10;TWgHTC+FVPN5MqINcyIs7aOTMXREOZLsqXkW6A5MDETiO+gWTUzeELK1jZ4W5tsAukxsjTi3qB7w&#10;p+1MJD68JHH9T+/J6vW9m70AAAD//wMAUEsDBBQABgAIAAAAIQAzJzFI3AAAAAcBAAAPAAAAZHJz&#10;L2Rvd25yZXYueG1sTI/NTsMwEITvSLyDtUjcqN2oQU2aTVUVcQXRHyRubrxNosbrKHab8PaYExxH&#10;M5r5plhPthM3GnzrGGE+UyCIK2darhEO+9enJQgfNBvdOSaEb/KwLu/vCp0bN/IH3XahFrGEfa4R&#10;mhD6XEpfNWS1n7meOHpnN1gdohxqaQY9xnLbyUSpZ2l1y3Gh0T1tG6ouu6tFOL6dvz4X6r1+sWk/&#10;uklJtplEfHyYNisQgabwF4Zf/IgOZWQ6uSsbLzqEeCQgJEkGIrrZMklBnBDSxTwDWRbyP3/5AwAA&#10;//8DAFBLAQItABQABgAIAAAAIQC2gziS/gAAAOEBAAATAAAAAAAAAAAAAAAAAAAAAABbQ29udGVu&#10;dF9UeXBlc10ueG1sUEsBAi0AFAAGAAgAAAAhADj9If/WAAAAlAEAAAsAAAAAAAAAAAAAAAAALwEA&#10;AF9yZWxzLy5yZWxzUEsBAi0AFAAGAAgAAAAhAIEXwIRrAgAANwUAAA4AAAAAAAAAAAAAAAAALgIA&#10;AGRycy9lMm9Eb2MueG1sUEsBAi0AFAAGAAgAAAAhADMnMUjcAAAABwEAAA8AAAAAAAAAAAAAAAAA&#10;xQQAAGRycy9kb3ducmV2LnhtbFBLBQYAAAAABAAEAPMAAADOBQAAAAA=&#10;" filled="f" stroked="f">
                <v:textbox>
                  <w:txbxContent>
                    <w:p w14:paraId="74C1732E" w14:textId="6E7D1246" w:rsidR="00EC505D" w:rsidRPr="00740F4C" w:rsidRDefault="00C655B5" w:rsidP="00EC505D">
                      <w:pPr>
                        <w:pStyle w:val="Heading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Exploratory Data Analysis</w:t>
                      </w:r>
                      <w:r w:rsidR="00EC505D">
                        <w:rPr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sz w:val="36"/>
                          <w:szCs w:val="36"/>
                        </w:rPr>
                        <w:t xml:space="preserve"> Task 2</w:t>
                      </w:r>
                    </w:p>
                    <w:p w14:paraId="0BE4CB0F" w14:textId="2241F1F5" w:rsidR="00EC505D" w:rsidRDefault="00111967" w:rsidP="004B2D03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DA53EA">
                        <w:rPr>
                          <w:rFonts w:cstheme="minorHAnsi"/>
                          <w:sz w:val="28"/>
                          <w:szCs w:val="28"/>
                        </w:rPr>
                        <w:t>A</w:t>
                      </w:r>
                      <w:r w:rsidR="004D0CB3">
                        <w:rPr>
                          <w:rFonts w:cstheme="minorHAnsi"/>
                          <w:sz w:val="22"/>
                          <w:szCs w:val="22"/>
                        </w:rPr>
                        <w:t xml:space="preserve"> critical step in any data analysis project begins with an Exploratory Data Analysis. Virtually identical to the steps </w:t>
                      </w:r>
                      <w:r w:rsidR="004B444D">
                        <w:rPr>
                          <w:rFonts w:cstheme="minorHAnsi"/>
                          <w:sz w:val="22"/>
                          <w:szCs w:val="22"/>
                        </w:rPr>
                        <w:t>taken</w:t>
                      </w:r>
                      <w:r w:rsidR="004D0CB3">
                        <w:rPr>
                          <w:rFonts w:cstheme="minorHAnsi"/>
                          <w:sz w:val="22"/>
                          <w:szCs w:val="22"/>
                        </w:rPr>
                        <w:t xml:space="preserve"> in Task 1</w:t>
                      </w:r>
                      <w:r w:rsidR="009E7672">
                        <w:rPr>
                          <w:rFonts w:cstheme="minorHAnsi"/>
                          <w:sz w:val="22"/>
                          <w:szCs w:val="22"/>
                        </w:rPr>
                        <w:t>, this time</w:t>
                      </w:r>
                      <w:r w:rsidR="00595FD4">
                        <w:rPr>
                          <w:rFonts w:cstheme="minorHAnsi"/>
                          <w:sz w:val="22"/>
                          <w:szCs w:val="22"/>
                        </w:rPr>
                        <w:t xml:space="preserve"> I </w:t>
                      </w:r>
                      <w:r w:rsidR="009E7672">
                        <w:rPr>
                          <w:rFonts w:cstheme="minorHAnsi"/>
                          <w:sz w:val="22"/>
                          <w:szCs w:val="22"/>
                        </w:rPr>
                        <w:t>approached t</w:t>
                      </w:r>
                      <w:r w:rsidR="00797AA3">
                        <w:rPr>
                          <w:rFonts w:cstheme="minorHAnsi"/>
                          <w:sz w:val="22"/>
                          <w:szCs w:val="22"/>
                        </w:rPr>
                        <w:t>he</w:t>
                      </w:r>
                      <w:r w:rsidR="009E7672">
                        <w:rPr>
                          <w:rFonts w:cstheme="minorHAnsi"/>
                          <w:sz w:val="22"/>
                          <w:szCs w:val="22"/>
                        </w:rPr>
                        <w:t xml:space="preserve"> project with a different set of questions in mind.</w:t>
                      </w:r>
                      <w:r w:rsidR="004B7969">
                        <w:rPr>
                          <w:rFonts w:cstheme="minorHAnsi"/>
                          <w:sz w:val="22"/>
                          <w:szCs w:val="22"/>
                        </w:rPr>
                        <w:t xml:space="preserve"> A best practice in Data Science is to thoroughly understand the business question and to have a clear idea of what</w:t>
                      </w:r>
                      <w:r w:rsidR="00223085">
                        <w:rPr>
                          <w:rFonts w:cstheme="minorHAnsi"/>
                          <w:sz w:val="22"/>
                          <w:szCs w:val="22"/>
                        </w:rPr>
                        <w:t xml:space="preserve"> we are trying to find in our analysis.</w:t>
                      </w:r>
                      <w:r w:rsidR="00B53A10">
                        <w:rPr>
                          <w:rFonts w:cstheme="minorHAnsi"/>
                          <w:sz w:val="22"/>
                          <w:szCs w:val="22"/>
                        </w:rPr>
                        <w:t xml:space="preserve"> Lack of understanding will likely result in </w:t>
                      </w:r>
                      <w:r w:rsidR="00870B05">
                        <w:rPr>
                          <w:rFonts w:cstheme="minorHAnsi"/>
                          <w:sz w:val="22"/>
                          <w:szCs w:val="22"/>
                        </w:rPr>
                        <w:t xml:space="preserve">an </w:t>
                      </w:r>
                      <w:r w:rsidR="007548CD">
                        <w:rPr>
                          <w:rFonts w:cstheme="minorHAnsi"/>
                          <w:sz w:val="22"/>
                          <w:szCs w:val="22"/>
                        </w:rPr>
                        <w:t>outcome</w:t>
                      </w:r>
                      <w:r w:rsidR="00870B05">
                        <w:rPr>
                          <w:rFonts w:cstheme="minorHAnsi"/>
                          <w:sz w:val="22"/>
                          <w:szCs w:val="22"/>
                        </w:rPr>
                        <w:t xml:space="preserve"> that</w:t>
                      </w:r>
                      <w:r w:rsidR="00CD01C8">
                        <w:rPr>
                          <w:rFonts w:cstheme="minorHAnsi"/>
                          <w:sz w:val="22"/>
                          <w:szCs w:val="22"/>
                        </w:rPr>
                        <w:t xml:space="preserve"> m</w:t>
                      </w:r>
                      <w:r w:rsidR="00AE4C9C">
                        <w:rPr>
                          <w:rFonts w:cstheme="minorHAnsi"/>
                          <w:sz w:val="22"/>
                          <w:szCs w:val="22"/>
                        </w:rPr>
                        <w:t>ight</w:t>
                      </w:r>
                      <w:r w:rsidR="00CD01C8">
                        <w:rPr>
                          <w:rFonts w:cstheme="minorHAnsi"/>
                          <w:sz w:val="22"/>
                          <w:szCs w:val="22"/>
                        </w:rPr>
                        <w:t xml:space="preserve"> be</w:t>
                      </w:r>
                      <w:r w:rsidR="00870B05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AE4C9C">
                        <w:rPr>
                          <w:rFonts w:cstheme="minorHAnsi"/>
                          <w:sz w:val="22"/>
                          <w:szCs w:val="22"/>
                        </w:rPr>
                        <w:t>thorough but</w:t>
                      </w:r>
                      <w:r w:rsidR="00870B05">
                        <w:rPr>
                          <w:rFonts w:cstheme="minorHAnsi"/>
                          <w:sz w:val="22"/>
                          <w:szCs w:val="22"/>
                        </w:rPr>
                        <w:t xml:space="preserve"> fails to meet the</w:t>
                      </w:r>
                      <w:r w:rsidR="00CD01C8">
                        <w:rPr>
                          <w:rFonts w:cstheme="minorHAnsi"/>
                          <w:sz w:val="22"/>
                          <w:szCs w:val="22"/>
                        </w:rPr>
                        <w:t xml:space="preserve"> needs of the </w:t>
                      </w:r>
                      <w:r w:rsidR="00595FD4">
                        <w:rPr>
                          <w:rFonts w:cstheme="minorHAnsi"/>
                          <w:sz w:val="22"/>
                          <w:szCs w:val="22"/>
                        </w:rPr>
                        <w:t>d</w:t>
                      </w:r>
                      <w:r w:rsidR="00CD01C8">
                        <w:rPr>
                          <w:rFonts w:cstheme="minorHAnsi"/>
                          <w:sz w:val="22"/>
                          <w:szCs w:val="22"/>
                        </w:rPr>
                        <w:t>ecision maker</w:t>
                      </w:r>
                      <w:r w:rsidR="00595FD4">
                        <w:rPr>
                          <w:rFonts w:cstheme="minorHAnsi"/>
                          <w:sz w:val="22"/>
                          <w:szCs w:val="22"/>
                        </w:rPr>
                        <w:t xml:space="preserve"> or stakeholder</w:t>
                      </w:r>
                      <w:r w:rsidR="00CD01C8">
                        <w:rPr>
                          <w:rFonts w:cstheme="minorHAnsi"/>
                          <w:sz w:val="22"/>
                          <w:szCs w:val="22"/>
                        </w:rPr>
                        <w:t>.</w:t>
                      </w:r>
                      <w:r w:rsidR="00797AA3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4B2D03">
                        <w:rPr>
                          <w:rFonts w:cstheme="minorHAnsi"/>
                          <w:sz w:val="22"/>
                          <w:szCs w:val="22"/>
                        </w:rPr>
                        <w:t>W</w:t>
                      </w:r>
                      <w:r w:rsidR="00802CE5">
                        <w:rPr>
                          <w:rFonts w:cstheme="minorHAnsi"/>
                          <w:sz w:val="22"/>
                          <w:szCs w:val="22"/>
                        </w:rPr>
                        <w:t xml:space="preserve">hat’s </w:t>
                      </w:r>
                      <w:r w:rsidR="00797AA3">
                        <w:rPr>
                          <w:rFonts w:cstheme="minorHAnsi"/>
                          <w:sz w:val="22"/>
                          <w:szCs w:val="22"/>
                        </w:rPr>
                        <w:t xml:space="preserve">worse, </w:t>
                      </w:r>
                      <w:r w:rsidR="00484D0A">
                        <w:rPr>
                          <w:rFonts w:cstheme="minorHAnsi"/>
                          <w:sz w:val="22"/>
                          <w:szCs w:val="22"/>
                        </w:rPr>
                        <w:t>the Data Analyst ma</w:t>
                      </w:r>
                      <w:r w:rsidR="002448E4">
                        <w:rPr>
                          <w:rFonts w:cstheme="minorHAnsi"/>
                          <w:sz w:val="22"/>
                          <w:szCs w:val="22"/>
                        </w:rPr>
                        <w:t>y</w:t>
                      </w:r>
                      <w:r w:rsidR="00484D0A">
                        <w:rPr>
                          <w:rFonts w:cstheme="minorHAnsi"/>
                          <w:sz w:val="22"/>
                          <w:szCs w:val="22"/>
                        </w:rPr>
                        <w:t xml:space="preserve"> come to the wrong conclusions and provide </w:t>
                      </w:r>
                      <w:r w:rsidR="000F6F8A">
                        <w:rPr>
                          <w:rFonts w:cstheme="minorHAnsi"/>
                          <w:sz w:val="22"/>
                          <w:szCs w:val="22"/>
                        </w:rPr>
                        <w:t>unhelpful or confusing</w:t>
                      </w:r>
                      <w:r w:rsidR="00B128C1">
                        <w:rPr>
                          <w:rFonts w:cstheme="minorHAnsi"/>
                          <w:sz w:val="22"/>
                          <w:szCs w:val="22"/>
                        </w:rPr>
                        <w:t xml:space="preserve"> information.</w:t>
                      </w:r>
                    </w:p>
                    <w:p w14:paraId="2BCD7DB9" w14:textId="7A2E7CFF" w:rsidR="004B2D03" w:rsidRPr="004B2D03" w:rsidRDefault="004B2D03" w:rsidP="004B2D03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DA53EA">
                        <w:rPr>
                          <w:rFonts w:cstheme="minorHAnsi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y advice to </w:t>
                      </w:r>
                      <w:r w:rsidR="006F51DD">
                        <w:rPr>
                          <w:rFonts w:cstheme="minorHAnsi"/>
                          <w:sz w:val="22"/>
                          <w:szCs w:val="22"/>
                        </w:rPr>
                        <w:t>the Data Analyst that is taking on a project for the first time is, before</w:t>
                      </w:r>
                      <w:r w:rsidR="007F60B2">
                        <w:rPr>
                          <w:rFonts w:cstheme="minorHAnsi"/>
                          <w:sz w:val="22"/>
                          <w:szCs w:val="22"/>
                        </w:rPr>
                        <w:t xml:space="preserve"> performing any Exploratory Data Analysis pro</w:t>
                      </w:r>
                      <w:r w:rsidR="009D6B65">
                        <w:rPr>
                          <w:rFonts w:cstheme="minorHAnsi"/>
                          <w:sz w:val="22"/>
                          <w:szCs w:val="22"/>
                        </w:rPr>
                        <w:t>cess</w:t>
                      </w:r>
                      <w:r w:rsidR="007F60B2">
                        <w:rPr>
                          <w:rFonts w:cstheme="minorHAnsi"/>
                          <w:sz w:val="22"/>
                          <w:szCs w:val="22"/>
                        </w:rPr>
                        <w:t>,</w:t>
                      </w:r>
                      <w:r w:rsidR="006931B6">
                        <w:rPr>
                          <w:rFonts w:cstheme="minorHAnsi"/>
                          <w:sz w:val="22"/>
                          <w:szCs w:val="22"/>
                        </w:rPr>
                        <w:t xml:space="preserve"> ensure that you are very clear on what</w:t>
                      </w:r>
                      <w:r w:rsidR="008959EC">
                        <w:rPr>
                          <w:rFonts w:cstheme="minorHAnsi"/>
                          <w:sz w:val="22"/>
                          <w:szCs w:val="22"/>
                        </w:rPr>
                        <w:t xml:space="preserve"> the</w:t>
                      </w:r>
                      <w:r w:rsidR="006931B6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252A61">
                        <w:rPr>
                          <w:rFonts w:cstheme="minorHAnsi"/>
                          <w:sz w:val="22"/>
                          <w:szCs w:val="22"/>
                        </w:rPr>
                        <w:t xml:space="preserve">Business </w:t>
                      </w:r>
                      <w:r w:rsidR="006931B6">
                        <w:rPr>
                          <w:rFonts w:cstheme="minorHAnsi"/>
                          <w:sz w:val="22"/>
                          <w:szCs w:val="22"/>
                        </w:rPr>
                        <w:t>is trying to determine</w:t>
                      </w:r>
                      <w:r w:rsidR="009D6B65">
                        <w:rPr>
                          <w:rFonts w:cstheme="minorHAnsi"/>
                          <w:sz w:val="22"/>
                          <w:szCs w:val="22"/>
                        </w:rPr>
                        <w:t>.</w:t>
                      </w:r>
                      <w:r w:rsidR="000B1347">
                        <w:rPr>
                          <w:rFonts w:cstheme="minorHAnsi"/>
                          <w:sz w:val="22"/>
                          <w:szCs w:val="22"/>
                        </w:rPr>
                        <w:t xml:space="preserve"> As you move through the analysis</w:t>
                      </w:r>
                      <w:r w:rsidR="006A63BB">
                        <w:rPr>
                          <w:rFonts w:cstheme="minorHAnsi"/>
                          <w:sz w:val="22"/>
                          <w:szCs w:val="22"/>
                        </w:rPr>
                        <w:t xml:space="preserve"> and generate charts and graphs, </w:t>
                      </w:r>
                      <w:r w:rsidR="00652461">
                        <w:rPr>
                          <w:rFonts w:cstheme="minorHAnsi"/>
                          <w:sz w:val="22"/>
                          <w:szCs w:val="22"/>
                        </w:rPr>
                        <w:t xml:space="preserve">revisit the question at each step to </w:t>
                      </w:r>
                      <w:r w:rsidR="008959EC">
                        <w:rPr>
                          <w:rFonts w:cstheme="minorHAnsi"/>
                          <w:sz w:val="22"/>
                          <w:szCs w:val="22"/>
                        </w:rPr>
                        <w:t>determine</w:t>
                      </w:r>
                      <w:r w:rsidR="001D20F8">
                        <w:rPr>
                          <w:rFonts w:cstheme="minorHAnsi"/>
                          <w:sz w:val="22"/>
                          <w:szCs w:val="22"/>
                        </w:rPr>
                        <w:t xml:space="preserve"> whether </w:t>
                      </w:r>
                      <w:r w:rsidR="008959EC">
                        <w:rPr>
                          <w:rFonts w:cstheme="minorHAnsi"/>
                          <w:sz w:val="22"/>
                          <w:szCs w:val="22"/>
                        </w:rPr>
                        <w:t>you are</w:t>
                      </w:r>
                      <w:r w:rsidR="001D20F8">
                        <w:rPr>
                          <w:rFonts w:cstheme="minorHAnsi"/>
                          <w:sz w:val="22"/>
                          <w:szCs w:val="22"/>
                        </w:rPr>
                        <w:t xml:space="preserve"> still</w:t>
                      </w:r>
                      <w:r w:rsidR="008959EC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0E6E66">
                        <w:rPr>
                          <w:rFonts w:cstheme="minorHAnsi"/>
                          <w:sz w:val="22"/>
                          <w:szCs w:val="22"/>
                        </w:rPr>
                        <w:t>answering</w:t>
                      </w:r>
                      <w:r w:rsidR="008959EC">
                        <w:rPr>
                          <w:rFonts w:cstheme="minorHAnsi"/>
                          <w:sz w:val="22"/>
                          <w:szCs w:val="22"/>
                        </w:rPr>
                        <w:t xml:space="preserve"> the question</w:t>
                      </w:r>
                      <w:r w:rsidR="001D20F8">
                        <w:rPr>
                          <w:rFonts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634EC375" w14:textId="77777777" w:rsidR="00EC505D" w:rsidRPr="00E748F3" w:rsidRDefault="00EC505D" w:rsidP="00EC505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84D24" w14:textId="55C44D80" w:rsidR="00EC505D" w:rsidRPr="00EC505D" w:rsidRDefault="00EC505D" w:rsidP="00EC505D"/>
    <w:p w14:paraId="157C5F43" w14:textId="31D9B329" w:rsidR="00EC505D" w:rsidRPr="00EC505D" w:rsidRDefault="00EC505D" w:rsidP="00EC505D"/>
    <w:p w14:paraId="645A82B1" w14:textId="55AA12A0" w:rsidR="00EC505D" w:rsidRPr="00EC505D" w:rsidRDefault="00EC505D" w:rsidP="00EC505D"/>
    <w:p w14:paraId="6D05F919" w14:textId="2B5040F8" w:rsidR="00EC505D" w:rsidRDefault="00EC505D" w:rsidP="00EC505D"/>
    <w:p w14:paraId="360126C9" w14:textId="697288C9" w:rsidR="00EC505D" w:rsidRDefault="00EC505D" w:rsidP="00EC505D"/>
    <w:p w14:paraId="7241721A" w14:textId="0227E6A6" w:rsidR="00EC505D" w:rsidRDefault="00EC505D" w:rsidP="00EC505D">
      <w:pPr>
        <w:tabs>
          <w:tab w:val="left" w:pos="5445"/>
        </w:tabs>
      </w:pPr>
      <w:r>
        <w:tab/>
      </w:r>
    </w:p>
    <w:p w14:paraId="1E35B5AA" w14:textId="77777777" w:rsidR="00EC505D" w:rsidRDefault="00EC505D" w:rsidP="00EC505D">
      <w:pPr>
        <w:tabs>
          <w:tab w:val="left" w:pos="5445"/>
        </w:tabs>
      </w:pPr>
    </w:p>
    <w:p w14:paraId="10B85412" w14:textId="75A404FE" w:rsidR="00EC505D" w:rsidRDefault="00EC505D" w:rsidP="00EC505D">
      <w:pPr>
        <w:tabs>
          <w:tab w:val="left" w:pos="5445"/>
        </w:tabs>
      </w:pPr>
    </w:p>
    <w:p w14:paraId="1B42703B" w14:textId="3157E00C" w:rsidR="00EC505D" w:rsidRDefault="00EC505D" w:rsidP="00EC505D">
      <w:pPr>
        <w:tabs>
          <w:tab w:val="left" w:pos="5445"/>
        </w:tabs>
      </w:pPr>
    </w:p>
    <w:p w14:paraId="2B9A68D0" w14:textId="77777777" w:rsidR="00EC505D" w:rsidRDefault="00EC505D" w:rsidP="00EC505D">
      <w:pPr>
        <w:tabs>
          <w:tab w:val="left" w:pos="5445"/>
        </w:tabs>
      </w:pPr>
    </w:p>
    <w:p w14:paraId="54EA44F4" w14:textId="77777777" w:rsidR="00EC505D" w:rsidRDefault="00EC505D" w:rsidP="00EC505D">
      <w:pPr>
        <w:tabs>
          <w:tab w:val="left" w:pos="5445"/>
        </w:tabs>
      </w:pPr>
    </w:p>
    <w:p w14:paraId="291CCD39" w14:textId="59310D6F" w:rsidR="00EC505D" w:rsidRDefault="00EC505D" w:rsidP="0066047D">
      <w:pPr>
        <w:tabs>
          <w:tab w:val="left" w:pos="5445"/>
        </w:tabs>
        <w:jc w:val="right"/>
      </w:pPr>
    </w:p>
    <w:p w14:paraId="0E128F32" w14:textId="269C2E72" w:rsidR="00302BF8" w:rsidRDefault="00302BF8" w:rsidP="00EC505D">
      <w:pPr>
        <w:tabs>
          <w:tab w:val="left" w:pos="5445"/>
        </w:tabs>
      </w:pPr>
      <w:r>
        <w:rPr>
          <w:smallCap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DE91C" wp14:editId="07676E7C">
                <wp:simplePos x="0" y="0"/>
                <wp:positionH relativeFrom="margin">
                  <wp:align>right</wp:align>
                </wp:positionH>
                <wp:positionV relativeFrom="paragraph">
                  <wp:posOffset>-161925</wp:posOffset>
                </wp:positionV>
                <wp:extent cx="6210300" cy="46386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63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C2158" w14:textId="5331B0D0" w:rsidR="00302BF8" w:rsidRPr="00740F4C" w:rsidRDefault="00302BF8" w:rsidP="00302BF8">
                            <w:pPr>
                              <w:pStyle w:val="Heading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Training and </w:t>
                            </w:r>
                            <w:r w:rsidR="00B30FF8">
                              <w:rPr>
                                <w:sz w:val="36"/>
                                <w:szCs w:val="36"/>
                              </w:rPr>
                              <w:t>fitting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 model: Task 2</w:t>
                            </w:r>
                          </w:p>
                          <w:p w14:paraId="711EAAD2" w14:textId="30892B5E" w:rsidR="00302BF8" w:rsidRDefault="007242AA" w:rsidP="00302BF8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</w:t>
                            </w:r>
                            <w:r w:rsidRPr="007242A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he goal for </w:t>
                            </w:r>
                            <w:r w:rsidR="00431699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task 2 was to create a machine learning model that would determine if </w:t>
                            </w:r>
                            <w:r w:rsidR="006C255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we </w:t>
                            </w:r>
                            <w:r w:rsidR="00E439B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could predict customer behavior with our data. </w:t>
                            </w:r>
                            <w:r w:rsidR="008B581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 was</w:t>
                            </w:r>
                            <w:r w:rsidR="00E439B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also tasked with testing an assumption </w:t>
                            </w:r>
                            <w:r w:rsidR="00DF7E4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related to </w:t>
                            </w:r>
                            <w:r w:rsidR="007F565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whether</w:t>
                            </w:r>
                            <w:r w:rsidR="00DF7E4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two </w:t>
                            </w:r>
                            <w:r w:rsidR="008B581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features</w:t>
                            </w:r>
                            <w:r w:rsidR="00DF7E4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had a</w:t>
                            </w:r>
                            <w:r w:rsidR="00B3493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ny</w:t>
                            </w:r>
                            <w:r w:rsidR="00DF7E4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correlation.</w:t>
                            </w:r>
                            <w:r w:rsidR="005E719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B4EC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</w:t>
                            </w:r>
                            <w:r w:rsidR="005E719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he previous steps we</w:t>
                            </w:r>
                            <w:r w:rsidR="006B4EC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re to</w:t>
                            </w:r>
                            <w:r w:rsidR="005E719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prepare </w:t>
                            </w:r>
                            <w:r w:rsidR="006B4EC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5E719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data for modeling</w:t>
                            </w:r>
                            <w:r w:rsidR="006B4EC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 T</w:t>
                            </w:r>
                            <w:r w:rsidR="007344F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he next steps were to train and fit </w:t>
                            </w:r>
                            <w:r w:rsidR="00B3493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</w:t>
                            </w:r>
                            <w:r w:rsidR="007344F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machine learning</w:t>
                            </w:r>
                            <w:r w:rsidR="007F565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model. </w:t>
                            </w:r>
                            <w:r w:rsidR="003409A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 techniques</w:t>
                            </w:r>
                            <w:r w:rsidR="0015027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employed in this process are as follows:</w:t>
                            </w:r>
                          </w:p>
                          <w:p w14:paraId="2F5E025B" w14:textId="02FB0709" w:rsidR="003409AE" w:rsidRDefault="00150275" w:rsidP="003409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Split the datasets using Python</w:t>
                            </w:r>
                            <w:r w:rsidR="006A228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and a machine learning </w:t>
                            </w:r>
                            <w:r w:rsidR="00F13B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library</w:t>
                            </w:r>
                          </w:p>
                          <w:p w14:paraId="35EE6308" w14:textId="3AF907CE" w:rsidR="006A228F" w:rsidRDefault="006A228F" w:rsidP="003409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Create training and test datasets</w:t>
                            </w:r>
                            <w:r w:rsidR="00C35F1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to “teach”</w:t>
                            </w:r>
                            <w:r w:rsidR="00B3493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297C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test</w:t>
                            </w:r>
                            <w:r w:rsidR="00C35F1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the model</w:t>
                            </w:r>
                          </w:p>
                          <w:p w14:paraId="7F176D48" w14:textId="02BFF04A" w:rsidR="003A1501" w:rsidRDefault="002C66D3" w:rsidP="00302BF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Perform cross validation checks to determine</w:t>
                            </w:r>
                            <w:r w:rsidR="006D69D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the reliability of the model</w:t>
                            </w:r>
                          </w:p>
                          <w:p w14:paraId="40A5B76B" w14:textId="1864AF62" w:rsidR="00D96687" w:rsidRDefault="00D96687" w:rsidP="00302BF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Evaluate the performance of different ML models</w:t>
                            </w:r>
                          </w:p>
                          <w:p w14:paraId="77BBA1D0" w14:textId="64F094A2" w:rsidR="00E61D0C" w:rsidRDefault="004A5C9D" w:rsidP="003A1501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Based on </w:t>
                            </w:r>
                            <w:r w:rsidR="00F13B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results,</w:t>
                            </w:r>
                            <w:r w:rsidR="00A449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3B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</w:t>
                            </w:r>
                            <w:r w:rsidR="00A449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observe</w:t>
                            </w:r>
                            <w:r w:rsidR="00F13B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="00A449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that the model function</w:t>
                            </w:r>
                            <w:r w:rsidR="00B725A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ed</w:t>
                            </w:r>
                            <w:r w:rsidR="00561B6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properly</w:t>
                            </w:r>
                            <w:r w:rsidR="00A449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297C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could make</w:t>
                            </w:r>
                            <w:r w:rsidR="00A449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predictions</w:t>
                            </w:r>
                            <w:r w:rsidR="00B725A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="00297C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Unfortunately,</w:t>
                            </w:r>
                            <w:r w:rsidR="00A31C8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the model was not 100% predictive with the</w:t>
                            </w:r>
                            <w:r w:rsidR="00561B6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available</w:t>
                            </w:r>
                            <w:r w:rsidR="00A31C8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data</w:t>
                            </w:r>
                            <w:r w:rsidR="00561B6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="0008066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It is likely</w:t>
                            </w:r>
                            <w:r w:rsidR="005E788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that</w:t>
                            </w:r>
                            <w:r w:rsidR="0008066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by employing feature engineering </w:t>
                            </w:r>
                            <w:r w:rsidR="00B537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techniques, the</w:t>
                            </w:r>
                            <w:r w:rsidR="00E61D0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accuracy of the model</w:t>
                            </w:r>
                            <w:r w:rsidR="005E788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C44C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could</w:t>
                            </w:r>
                            <w:r w:rsidR="005E788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be improved.</w:t>
                            </w:r>
                          </w:p>
                          <w:p w14:paraId="4E54322E" w14:textId="3115C618" w:rsidR="00E61D0C" w:rsidRPr="003A1501" w:rsidRDefault="00E61D0C" w:rsidP="003A1501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DA53E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or the Data Analyst, I recommend </w:t>
                            </w:r>
                            <w:r w:rsidR="00EC16A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being very fastidious about naming. In </w:t>
                            </w:r>
                            <w:r w:rsidR="00B537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</w:t>
                            </w:r>
                            <w:r w:rsidR="00EC16A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0480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test cases, multiple test and train datasets</w:t>
                            </w:r>
                            <w:r w:rsidR="00B537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were created</w:t>
                            </w:r>
                            <w:r w:rsidR="0090480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with different dependent and independent variables.</w:t>
                            </w:r>
                            <w:r w:rsidR="0012604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As your pipeline becomes more complex, it is very easy to </w:t>
                            </w:r>
                            <w:r w:rsidR="008204A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get confused.</w:t>
                            </w:r>
                            <w:r w:rsidR="00E35D3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Creating naming conventions</w:t>
                            </w:r>
                            <w:r w:rsidR="002E0D3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that help clearly differentiate</w:t>
                            </w:r>
                            <w:r w:rsidR="00470C9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what dataset you are working with will save a lot of time and confusion as you</w:t>
                            </w:r>
                            <w:r w:rsidR="00F754C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move through the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E91C" id="Text Box 7" o:spid="_x0000_s1032" type="#_x0000_t202" style="position:absolute;margin-left:437.8pt;margin-top:-12.75pt;width:489pt;height:365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pWaQIAADcFAAAOAAAAZHJzL2Uyb0RvYy54bWysVN9v2jAQfp+0/8Hy+whQSjtEqBgV0yTU&#10;VmunPhvHhmiOzzsbEvbX7+wQ6Lq9dNpLYt/v++47T2+ayrC9Ql+Czfmg1+dMWQlFaTc5//a0/HDN&#10;mQ/CFsKAVTk/KM9vZu/fTWs3UUPYgikUMgpi/aR2Od+G4CZZ5uVWVcL3wClLSg1YiUBX3GQFipqi&#10;VyYb9vvjrAYsHIJU3pP0tlXyWYqvtZLhXmuvAjM5p9pC+mL6ruM3m03FZIPCbUt5LEP8QxWVKC0l&#10;PYW6FUGwHZZ/hKpKieBBh56EKgOtS6lSD9TNoP+qm8etcCr1QuB4d4LJ/7+w8m7/6B6QheYTNDTA&#10;CEjt/MSTMPbTaKzinyplpCcIDyfYVBOYJOF4OOhf9EklSTcaX1yPry5jnOzs7tCHzwoqFg85R5pL&#10;gkvsVz60pp1JzGZhWRqTZmPsbwKKGSXZucZ0Cgejop2xX5VmZZFKjQIvcbNeGGTtzImUVGc3+RSM&#10;HKKhpoRv9D26RG+VqPZG/5NTyg82nPyr0gImgNIiqNjAXhCFi+9pQlS4bu07KFoAIhahWTeEAI2l&#10;m+UaigONGKFlv3dyWdIYVsKHB4FEd4KEVjjc00cbqHMOxxNnW8Cff5NHe2IhaTmraX1y7n/sBCrO&#10;zBdL/Pw4GI0obEiX0eXVkC74UrN+qbG7agHU3oAeCyfTMdoH0x01QvVMmz6PWUklrKTcOQ/dcRHa&#10;AdNLIdV8noxow5wIK/voZAwdUY4ke2qeBbojEwOR+A66RROTV4RsbaOnhfkugC4TWyPOLapH/Gk7&#10;E9+PL0lc/5f3ZHV+72a/AAAA//8DAFBLAwQUAAYACAAAACEAqCrWMdwAAAAIAQAADwAAAGRycy9k&#10;b3ducmV2LnhtbEyPwU7DMBBE70j8g7VI3FqbitA2ZFMhEFcQBSr15sbbJCJeR7HbhL9nOcFxdlYz&#10;b4rN5Dt1piG2gRFu5gYUcRVcyzXCx/vzbAUqJsvOdoEJ4ZsibMrLi8LmLoz8RudtqpWEcMwtQpNS&#10;n2sdq4a8jfPQE4t3DIO3SeRQazfYUcJ9pxfG3GlvW5aGxvb02FD1tT15hM+X4353a17rJ5/1Y5iM&#10;Zr/WiNdX08M9qERT+nuGX3xBh1KYDuHELqoOQYYkhNkiy0CJvV6u5HJAWJrMgC4L/X9A+QMAAP//&#10;AwBQSwECLQAUAAYACAAAACEAtoM4kv4AAADhAQAAEwAAAAAAAAAAAAAAAAAAAAAAW0NvbnRlbnRf&#10;VHlwZXNdLnhtbFBLAQItABQABgAIAAAAIQA4/SH/1gAAAJQBAAALAAAAAAAAAAAAAAAAAC8BAABf&#10;cmVscy8ucmVsc1BLAQItABQABgAIAAAAIQBS2FpWaQIAADcFAAAOAAAAAAAAAAAAAAAAAC4CAABk&#10;cnMvZTJvRG9jLnhtbFBLAQItABQABgAIAAAAIQCoKtYx3AAAAAgBAAAPAAAAAAAAAAAAAAAAAMME&#10;AABkcnMvZG93bnJldi54bWxQSwUGAAAAAAQABADzAAAAzAUAAAAA&#10;" filled="f" stroked="f">
                <v:textbox>
                  <w:txbxContent>
                    <w:p w14:paraId="790C2158" w14:textId="5331B0D0" w:rsidR="00302BF8" w:rsidRPr="00740F4C" w:rsidRDefault="00302BF8" w:rsidP="00302BF8">
                      <w:pPr>
                        <w:pStyle w:val="Heading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Training and </w:t>
                      </w:r>
                      <w:r w:rsidR="00B30FF8">
                        <w:rPr>
                          <w:sz w:val="36"/>
                          <w:szCs w:val="36"/>
                        </w:rPr>
                        <w:t>fitting</w:t>
                      </w:r>
                      <w:r>
                        <w:rPr>
                          <w:sz w:val="36"/>
                          <w:szCs w:val="36"/>
                        </w:rPr>
                        <w:t xml:space="preserve"> a model: Task 2</w:t>
                      </w:r>
                    </w:p>
                    <w:p w14:paraId="711EAAD2" w14:textId="30892B5E" w:rsidR="00302BF8" w:rsidRDefault="007242AA" w:rsidP="00302BF8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T</w:t>
                      </w:r>
                      <w:r w:rsidRPr="007242AA">
                        <w:rPr>
                          <w:rFonts w:cstheme="minorHAnsi"/>
                          <w:sz w:val="22"/>
                          <w:szCs w:val="22"/>
                        </w:rPr>
                        <w:t xml:space="preserve">he goal for </w:t>
                      </w:r>
                      <w:r w:rsidR="00431699">
                        <w:rPr>
                          <w:rFonts w:cstheme="minorHAnsi"/>
                          <w:sz w:val="22"/>
                          <w:szCs w:val="22"/>
                        </w:rPr>
                        <w:t xml:space="preserve">task 2 was to create a machine learning model that would determine if </w:t>
                      </w:r>
                      <w:r w:rsidR="006C255B">
                        <w:rPr>
                          <w:rFonts w:cstheme="minorHAnsi"/>
                          <w:sz w:val="22"/>
                          <w:szCs w:val="22"/>
                        </w:rPr>
                        <w:t xml:space="preserve">we </w:t>
                      </w:r>
                      <w:r w:rsidR="00E439B8">
                        <w:rPr>
                          <w:rFonts w:cstheme="minorHAnsi"/>
                          <w:sz w:val="22"/>
                          <w:szCs w:val="22"/>
                        </w:rPr>
                        <w:t xml:space="preserve">could predict customer behavior with our data. </w:t>
                      </w:r>
                      <w:r w:rsidR="008B581A">
                        <w:rPr>
                          <w:rFonts w:cstheme="minorHAnsi"/>
                          <w:sz w:val="22"/>
                          <w:szCs w:val="22"/>
                        </w:rPr>
                        <w:t>I was</w:t>
                      </w:r>
                      <w:r w:rsidR="00E439B8">
                        <w:rPr>
                          <w:rFonts w:cstheme="minorHAnsi"/>
                          <w:sz w:val="22"/>
                          <w:szCs w:val="22"/>
                        </w:rPr>
                        <w:t xml:space="preserve"> also tasked with testing an assumption </w:t>
                      </w:r>
                      <w:r w:rsidR="00DF7E47">
                        <w:rPr>
                          <w:rFonts w:cstheme="minorHAnsi"/>
                          <w:sz w:val="22"/>
                          <w:szCs w:val="22"/>
                        </w:rPr>
                        <w:t xml:space="preserve">related to </w:t>
                      </w:r>
                      <w:r w:rsidR="007F5655">
                        <w:rPr>
                          <w:rFonts w:cstheme="minorHAnsi"/>
                          <w:sz w:val="22"/>
                          <w:szCs w:val="22"/>
                        </w:rPr>
                        <w:t>whether</w:t>
                      </w:r>
                      <w:r w:rsidR="00DF7E47">
                        <w:rPr>
                          <w:rFonts w:cstheme="minorHAnsi"/>
                          <w:sz w:val="22"/>
                          <w:szCs w:val="22"/>
                        </w:rPr>
                        <w:t xml:space="preserve"> two </w:t>
                      </w:r>
                      <w:r w:rsidR="008B581A">
                        <w:rPr>
                          <w:rFonts w:cstheme="minorHAnsi"/>
                          <w:sz w:val="22"/>
                          <w:szCs w:val="22"/>
                        </w:rPr>
                        <w:t>features</w:t>
                      </w:r>
                      <w:r w:rsidR="00DF7E47">
                        <w:rPr>
                          <w:rFonts w:cstheme="minorHAnsi"/>
                          <w:sz w:val="22"/>
                          <w:szCs w:val="22"/>
                        </w:rPr>
                        <w:t xml:space="preserve"> had a</w:t>
                      </w:r>
                      <w:r w:rsidR="00B34931">
                        <w:rPr>
                          <w:rFonts w:cstheme="minorHAnsi"/>
                          <w:sz w:val="22"/>
                          <w:szCs w:val="22"/>
                        </w:rPr>
                        <w:t>ny</w:t>
                      </w:r>
                      <w:r w:rsidR="00DF7E47">
                        <w:rPr>
                          <w:rFonts w:cstheme="minorHAnsi"/>
                          <w:sz w:val="22"/>
                          <w:szCs w:val="22"/>
                        </w:rPr>
                        <w:t xml:space="preserve"> correlation.</w:t>
                      </w:r>
                      <w:r w:rsidR="005E7195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6B4EC0">
                        <w:rPr>
                          <w:rFonts w:cstheme="minorHAnsi"/>
                          <w:sz w:val="22"/>
                          <w:szCs w:val="22"/>
                        </w:rPr>
                        <w:t>T</w:t>
                      </w:r>
                      <w:r w:rsidR="005E7195">
                        <w:rPr>
                          <w:rFonts w:cstheme="minorHAnsi"/>
                          <w:sz w:val="22"/>
                          <w:szCs w:val="22"/>
                        </w:rPr>
                        <w:t>he previous steps we</w:t>
                      </w:r>
                      <w:r w:rsidR="006B4EC0">
                        <w:rPr>
                          <w:rFonts w:cstheme="minorHAnsi"/>
                          <w:sz w:val="22"/>
                          <w:szCs w:val="22"/>
                        </w:rPr>
                        <w:t>re to</w:t>
                      </w:r>
                      <w:r w:rsidR="005E7195">
                        <w:rPr>
                          <w:rFonts w:cstheme="minorHAnsi"/>
                          <w:sz w:val="22"/>
                          <w:szCs w:val="22"/>
                        </w:rPr>
                        <w:t xml:space="preserve"> prepare </w:t>
                      </w:r>
                      <w:r w:rsidR="006B4EC0">
                        <w:rPr>
                          <w:rFonts w:cstheme="minorHAnsi"/>
                          <w:sz w:val="22"/>
                          <w:szCs w:val="22"/>
                        </w:rPr>
                        <w:t xml:space="preserve">the </w:t>
                      </w:r>
                      <w:r w:rsidR="005E7195">
                        <w:rPr>
                          <w:rFonts w:cstheme="minorHAnsi"/>
                          <w:sz w:val="22"/>
                          <w:szCs w:val="22"/>
                        </w:rPr>
                        <w:t>data for modeling</w:t>
                      </w:r>
                      <w:r w:rsidR="006B4EC0">
                        <w:rPr>
                          <w:rFonts w:cstheme="minorHAnsi"/>
                          <w:sz w:val="22"/>
                          <w:szCs w:val="22"/>
                        </w:rPr>
                        <w:t>. T</w:t>
                      </w:r>
                      <w:r w:rsidR="007344FB">
                        <w:rPr>
                          <w:rFonts w:cstheme="minorHAnsi"/>
                          <w:sz w:val="22"/>
                          <w:szCs w:val="22"/>
                        </w:rPr>
                        <w:t xml:space="preserve">he next steps were to train and fit </w:t>
                      </w:r>
                      <w:r w:rsidR="00B34931">
                        <w:rPr>
                          <w:rFonts w:cstheme="minorHAnsi"/>
                          <w:sz w:val="22"/>
                          <w:szCs w:val="22"/>
                        </w:rPr>
                        <w:t>the</w:t>
                      </w:r>
                      <w:r w:rsidR="007344FB">
                        <w:rPr>
                          <w:rFonts w:cstheme="minorHAnsi"/>
                          <w:sz w:val="22"/>
                          <w:szCs w:val="22"/>
                        </w:rPr>
                        <w:t xml:space="preserve"> machine learning</w:t>
                      </w:r>
                      <w:r w:rsidR="007F5655">
                        <w:rPr>
                          <w:rFonts w:cstheme="minorHAnsi"/>
                          <w:sz w:val="22"/>
                          <w:szCs w:val="22"/>
                        </w:rPr>
                        <w:t xml:space="preserve"> model. </w:t>
                      </w:r>
                      <w:r w:rsidR="003409AE">
                        <w:rPr>
                          <w:rFonts w:cstheme="minorHAnsi"/>
                          <w:sz w:val="22"/>
                          <w:szCs w:val="22"/>
                        </w:rPr>
                        <w:t>The techniques</w:t>
                      </w:r>
                      <w:r w:rsidR="00150275">
                        <w:rPr>
                          <w:rFonts w:cstheme="minorHAnsi"/>
                          <w:sz w:val="22"/>
                          <w:szCs w:val="22"/>
                        </w:rPr>
                        <w:t xml:space="preserve"> employed in this process are as follows:</w:t>
                      </w:r>
                    </w:p>
                    <w:p w14:paraId="2F5E025B" w14:textId="02FB0709" w:rsidR="003409AE" w:rsidRDefault="00150275" w:rsidP="003409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</w:rPr>
                        <w:t>Split the datasets using Python</w:t>
                      </w:r>
                      <w:r w:rsidR="006A228F">
                        <w:rPr>
                          <w:rFonts w:cstheme="minorHAnsi"/>
                          <w:sz w:val="22"/>
                          <w:szCs w:val="22"/>
                        </w:rPr>
                        <w:t xml:space="preserve"> and a machine learning </w:t>
                      </w:r>
                      <w:r w:rsidR="00F13B28">
                        <w:rPr>
                          <w:rFonts w:cstheme="minorHAnsi"/>
                          <w:sz w:val="22"/>
                          <w:szCs w:val="22"/>
                        </w:rPr>
                        <w:t>library</w:t>
                      </w:r>
                    </w:p>
                    <w:p w14:paraId="35EE6308" w14:textId="3AF907CE" w:rsidR="006A228F" w:rsidRDefault="006A228F" w:rsidP="003409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</w:rPr>
                        <w:t>Create training and test datasets</w:t>
                      </w:r>
                      <w:r w:rsidR="00C35F15">
                        <w:rPr>
                          <w:rFonts w:cstheme="minorHAnsi"/>
                          <w:sz w:val="22"/>
                          <w:szCs w:val="22"/>
                        </w:rPr>
                        <w:t xml:space="preserve"> to “teach”</w:t>
                      </w:r>
                      <w:r w:rsidR="00B34931">
                        <w:rPr>
                          <w:rFonts w:cstheme="minorHAnsi"/>
                          <w:sz w:val="22"/>
                          <w:szCs w:val="22"/>
                        </w:rPr>
                        <w:t xml:space="preserve"> and </w:t>
                      </w:r>
                      <w:r w:rsidR="00297CE1">
                        <w:rPr>
                          <w:rFonts w:cstheme="minorHAnsi"/>
                          <w:sz w:val="22"/>
                          <w:szCs w:val="22"/>
                        </w:rPr>
                        <w:t>test</w:t>
                      </w:r>
                      <w:r w:rsidR="00C35F15">
                        <w:rPr>
                          <w:rFonts w:cstheme="minorHAnsi"/>
                          <w:sz w:val="22"/>
                          <w:szCs w:val="22"/>
                        </w:rPr>
                        <w:t xml:space="preserve"> the model</w:t>
                      </w:r>
                    </w:p>
                    <w:p w14:paraId="7F176D48" w14:textId="02BFF04A" w:rsidR="003A1501" w:rsidRDefault="002C66D3" w:rsidP="00302BF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</w:rPr>
                        <w:t>Perform cross validation checks to determine</w:t>
                      </w:r>
                      <w:r w:rsidR="006D69D6">
                        <w:rPr>
                          <w:rFonts w:cstheme="minorHAnsi"/>
                          <w:sz w:val="22"/>
                          <w:szCs w:val="22"/>
                        </w:rPr>
                        <w:t xml:space="preserve"> the reliability of the model</w:t>
                      </w:r>
                    </w:p>
                    <w:p w14:paraId="40A5B76B" w14:textId="1864AF62" w:rsidR="00D96687" w:rsidRDefault="00D96687" w:rsidP="00302BF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</w:rPr>
                        <w:t>Evaluate the performance of different ML models</w:t>
                      </w:r>
                    </w:p>
                    <w:p w14:paraId="77BBA1D0" w14:textId="64F094A2" w:rsidR="00E61D0C" w:rsidRDefault="004A5C9D" w:rsidP="003A1501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Based on </w:t>
                      </w:r>
                      <w:r w:rsidR="00F13B28">
                        <w:rPr>
                          <w:rFonts w:cstheme="minorHAnsi"/>
                          <w:sz w:val="22"/>
                          <w:szCs w:val="22"/>
                        </w:rPr>
                        <w:t>the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 results,</w:t>
                      </w:r>
                      <w:r w:rsidR="00A44928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F13B28">
                        <w:rPr>
                          <w:rFonts w:cstheme="minorHAnsi"/>
                          <w:sz w:val="22"/>
                          <w:szCs w:val="22"/>
                        </w:rPr>
                        <w:t>I</w:t>
                      </w:r>
                      <w:r w:rsidR="00A44928">
                        <w:rPr>
                          <w:rFonts w:cstheme="minorHAnsi"/>
                          <w:sz w:val="22"/>
                          <w:szCs w:val="22"/>
                        </w:rPr>
                        <w:t xml:space="preserve"> observe</w:t>
                      </w:r>
                      <w:r w:rsidR="00F13B28">
                        <w:rPr>
                          <w:rFonts w:cstheme="minorHAnsi"/>
                          <w:sz w:val="22"/>
                          <w:szCs w:val="22"/>
                        </w:rPr>
                        <w:t>d</w:t>
                      </w:r>
                      <w:r w:rsidR="00A44928">
                        <w:rPr>
                          <w:rFonts w:cstheme="minorHAnsi"/>
                          <w:sz w:val="22"/>
                          <w:szCs w:val="22"/>
                        </w:rPr>
                        <w:t xml:space="preserve"> that the model function</w:t>
                      </w:r>
                      <w:r w:rsidR="00B725A3">
                        <w:rPr>
                          <w:rFonts w:cstheme="minorHAnsi"/>
                          <w:sz w:val="22"/>
                          <w:szCs w:val="22"/>
                        </w:rPr>
                        <w:t>ed</w:t>
                      </w:r>
                      <w:r w:rsidR="00561B6E">
                        <w:rPr>
                          <w:rFonts w:cstheme="minorHAnsi"/>
                          <w:sz w:val="22"/>
                          <w:szCs w:val="22"/>
                        </w:rPr>
                        <w:t xml:space="preserve"> properly</w:t>
                      </w:r>
                      <w:r w:rsidR="00A44928">
                        <w:rPr>
                          <w:rFonts w:cstheme="minorHAnsi"/>
                          <w:sz w:val="22"/>
                          <w:szCs w:val="22"/>
                        </w:rPr>
                        <w:t xml:space="preserve"> and </w:t>
                      </w:r>
                      <w:r w:rsidR="00297CE1">
                        <w:rPr>
                          <w:rFonts w:cstheme="minorHAnsi"/>
                          <w:sz w:val="22"/>
                          <w:szCs w:val="22"/>
                        </w:rPr>
                        <w:t>could make</w:t>
                      </w:r>
                      <w:r w:rsidR="00A44928">
                        <w:rPr>
                          <w:rFonts w:cstheme="minorHAnsi"/>
                          <w:sz w:val="22"/>
                          <w:szCs w:val="22"/>
                        </w:rPr>
                        <w:t xml:space="preserve"> predictions</w:t>
                      </w:r>
                      <w:r w:rsidR="00B725A3">
                        <w:rPr>
                          <w:rFonts w:cstheme="minorHAnsi"/>
                          <w:sz w:val="22"/>
                          <w:szCs w:val="22"/>
                        </w:rPr>
                        <w:t>.</w:t>
                      </w:r>
                      <w:r w:rsidR="00297CE1">
                        <w:rPr>
                          <w:rFonts w:cstheme="minorHAnsi"/>
                          <w:sz w:val="22"/>
                          <w:szCs w:val="22"/>
                        </w:rPr>
                        <w:t xml:space="preserve"> Unfortunately,</w:t>
                      </w:r>
                      <w:r w:rsidR="00A31C8A">
                        <w:rPr>
                          <w:rFonts w:cstheme="minorHAnsi"/>
                          <w:sz w:val="22"/>
                          <w:szCs w:val="22"/>
                        </w:rPr>
                        <w:t xml:space="preserve"> the model was not 100% predictive with the</w:t>
                      </w:r>
                      <w:r w:rsidR="00561B6E">
                        <w:rPr>
                          <w:rFonts w:cstheme="minorHAnsi"/>
                          <w:sz w:val="22"/>
                          <w:szCs w:val="22"/>
                        </w:rPr>
                        <w:t xml:space="preserve"> available</w:t>
                      </w:r>
                      <w:r w:rsidR="00A31C8A">
                        <w:rPr>
                          <w:rFonts w:cstheme="minorHAnsi"/>
                          <w:sz w:val="22"/>
                          <w:szCs w:val="22"/>
                        </w:rPr>
                        <w:t xml:space="preserve"> data</w:t>
                      </w:r>
                      <w:r w:rsidR="00561B6E">
                        <w:rPr>
                          <w:rFonts w:cstheme="minorHAnsi"/>
                          <w:sz w:val="22"/>
                          <w:szCs w:val="22"/>
                        </w:rPr>
                        <w:t>.</w:t>
                      </w:r>
                      <w:r w:rsidR="0008066C">
                        <w:rPr>
                          <w:rFonts w:cstheme="minorHAnsi"/>
                          <w:sz w:val="22"/>
                          <w:szCs w:val="22"/>
                        </w:rPr>
                        <w:t xml:space="preserve"> It is likely</w:t>
                      </w:r>
                      <w:r w:rsidR="005E7887">
                        <w:rPr>
                          <w:rFonts w:cstheme="minorHAnsi"/>
                          <w:sz w:val="22"/>
                          <w:szCs w:val="22"/>
                        </w:rPr>
                        <w:t xml:space="preserve"> that</w:t>
                      </w:r>
                      <w:r w:rsidR="0008066C">
                        <w:rPr>
                          <w:rFonts w:cstheme="minorHAnsi"/>
                          <w:sz w:val="22"/>
                          <w:szCs w:val="22"/>
                        </w:rPr>
                        <w:t xml:space="preserve"> by employing feature engineering </w:t>
                      </w:r>
                      <w:r w:rsidR="00B537C8">
                        <w:rPr>
                          <w:rFonts w:cstheme="minorHAnsi"/>
                          <w:sz w:val="22"/>
                          <w:szCs w:val="22"/>
                        </w:rPr>
                        <w:t>techniques, the</w:t>
                      </w:r>
                      <w:r w:rsidR="00E61D0C">
                        <w:rPr>
                          <w:rFonts w:cstheme="minorHAnsi"/>
                          <w:sz w:val="22"/>
                          <w:szCs w:val="22"/>
                        </w:rPr>
                        <w:t xml:space="preserve"> accuracy of the model</w:t>
                      </w:r>
                      <w:r w:rsidR="005E7887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7C44CB">
                        <w:rPr>
                          <w:rFonts w:cstheme="minorHAnsi"/>
                          <w:sz w:val="22"/>
                          <w:szCs w:val="22"/>
                        </w:rPr>
                        <w:t>could</w:t>
                      </w:r>
                      <w:r w:rsidR="005E7887">
                        <w:rPr>
                          <w:rFonts w:cstheme="minorHAnsi"/>
                          <w:sz w:val="22"/>
                          <w:szCs w:val="22"/>
                        </w:rPr>
                        <w:t xml:space="preserve"> be improved.</w:t>
                      </w:r>
                    </w:p>
                    <w:p w14:paraId="4E54322E" w14:textId="3115C618" w:rsidR="00E61D0C" w:rsidRPr="003A1501" w:rsidRDefault="00E61D0C" w:rsidP="003A1501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</w:rPr>
                        <w:tab/>
                      </w:r>
                      <w:r w:rsidRPr="00DA53EA">
                        <w:rPr>
                          <w:rFonts w:cstheme="minorHAnsi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or the Data Analyst, I recommend </w:t>
                      </w:r>
                      <w:r w:rsidR="00EC16AB">
                        <w:rPr>
                          <w:rFonts w:cstheme="minorHAnsi"/>
                          <w:sz w:val="22"/>
                          <w:szCs w:val="22"/>
                        </w:rPr>
                        <w:t xml:space="preserve">being very fastidious about naming. In </w:t>
                      </w:r>
                      <w:r w:rsidR="00B537C8">
                        <w:rPr>
                          <w:rFonts w:cstheme="minorHAnsi"/>
                          <w:sz w:val="22"/>
                          <w:szCs w:val="22"/>
                        </w:rPr>
                        <w:t>the</w:t>
                      </w:r>
                      <w:r w:rsidR="00EC16AB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904807">
                        <w:rPr>
                          <w:rFonts w:cstheme="minorHAnsi"/>
                          <w:sz w:val="22"/>
                          <w:szCs w:val="22"/>
                        </w:rPr>
                        <w:t>test cases, multiple test and train datasets</w:t>
                      </w:r>
                      <w:r w:rsidR="00B537C8">
                        <w:rPr>
                          <w:rFonts w:cstheme="minorHAnsi"/>
                          <w:sz w:val="22"/>
                          <w:szCs w:val="22"/>
                        </w:rPr>
                        <w:t xml:space="preserve"> were created</w:t>
                      </w:r>
                      <w:r w:rsidR="00904807">
                        <w:rPr>
                          <w:rFonts w:cstheme="minorHAnsi"/>
                          <w:sz w:val="22"/>
                          <w:szCs w:val="22"/>
                        </w:rPr>
                        <w:t xml:space="preserve"> with different dependent and independent variables.</w:t>
                      </w:r>
                      <w:r w:rsidR="00126040">
                        <w:rPr>
                          <w:rFonts w:cstheme="minorHAnsi"/>
                          <w:sz w:val="22"/>
                          <w:szCs w:val="22"/>
                        </w:rPr>
                        <w:t xml:space="preserve"> As your pipeline becomes more complex, it is very easy to </w:t>
                      </w:r>
                      <w:r w:rsidR="008204A3">
                        <w:rPr>
                          <w:rFonts w:cstheme="minorHAnsi"/>
                          <w:sz w:val="22"/>
                          <w:szCs w:val="22"/>
                        </w:rPr>
                        <w:t>get confused.</w:t>
                      </w:r>
                      <w:r w:rsidR="00E35D34">
                        <w:rPr>
                          <w:rFonts w:cstheme="minorHAnsi"/>
                          <w:sz w:val="22"/>
                          <w:szCs w:val="22"/>
                        </w:rPr>
                        <w:t xml:space="preserve"> Creating naming conventions</w:t>
                      </w:r>
                      <w:r w:rsidR="002E0D33">
                        <w:rPr>
                          <w:rFonts w:cstheme="minorHAnsi"/>
                          <w:sz w:val="22"/>
                          <w:szCs w:val="22"/>
                        </w:rPr>
                        <w:t xml:space="preserve"> that help clearly differentiate</w:t>
                      </w:r>
                      <w:r w:rsidR="00470C94">
                        <w:rPr>
                          <w:rFonts w:cstheme="minorHAnsi"/>
                          <w:sz w:val="22"/>
                          <w:szCs w:val="22"/>
                        </w:rPr>
                        <w:t xml:space="preserve"> what dataset you are working with will save a lot of time and confusion as you</w:t>
                      </w:r>
                      <w:r w:rsidR="00F754C2">
                        <w:rPr>
                          <w:rFonts w:cstheme="minorHAnsi"/>
                          <w:sz w:val="22"/>
                          <w:szCs w:val="22"/>
                        </w:rPr>
                        <w:t xml:space="preserve"> move through the process.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E1251" w14:textId="45E933C8" w:rsidR="00EC505D" w:rsidRDefault="00EC505D" w:rsidP="00EC505D">
      <w:pPr>
        <w:tabs>
          <w:tab w:val="left" w:pos="5445"/>
        </w:tabs>
      </w:pPr>
    </w:p>
    <w:p w14:paraId="15265FA6" w14:textId="77777777" w:rsidR="00F61295" w:rsidRPr="00F61295" w:rsidRDefault="00F61295" w:rsidP="00F61295"/>
    <w:p w14:paraId="5D343953" w14:textId="77777777" w:rsidR="00F61295" w:rsidRPr="00F61295" w:rsidRDefault="00F61295" w:rsidP="00F61295"/>
    <w:p w14:paraId="7A5C04C4" w14:textId="77777777" w:rsidR="00F61295" w:rsidRPr="00F61295" w:rsidRDefault="00F61295" w:rsidP="00F61295"/>
    <w:p w14:paraId="3F7ADDCA" w14:textId="77777777" w:rsidR="00F61295" w:rsidRPr="00F61295" w:rsidRDefault="00F61295" w:rsidP="00F61295"/>
    <w:p w14:paraId="4F170E98" w14:textId="77777777" w:rsidR="00F61295" w:rsidRPr="00F61295" w:rsidRDefault="00F61295" w:rsidP="00F61295"/>
    <w:p w14:paraId="54110CB2" w14:textId="77777777" w:rsidR="00F61295" w:rsidRPr="00F61295" w:rsidRDefault="00F61295" w:rsidP="00F61295"/>
    <w:p w14:paraId="60F4A82A" w14:textId="77777777" w:rsidR="00F61295" w:rsidRPr="00F61295" w:rsidRDefault="00F61295" w:rsidP="00F61295"/>
    <w:p w14:paraId="6282F428" w14:textId="77777777" w:rsidR="00F61295" w:rsidRPr="00F61295" w:rsidRDefault="00F61295" w:rsidP="00F61295"/>
    <w:p w14:paraId="5040F6F3" w14:textId="77777777" w:rsidR="00F61295" w:rsidRPr="00F61295" w:rsidRDefault="00F61295" w:rsidP="00F61295"/>
    <w:p w14:paraId="506BB686" w14:textId="77777777" w:rsidR="00F61295" w:rsidRPr="00F61295" w:rsidRDefault="00F61295" w:rsidP="00F61295"/>
    <w:p w14:paraId="4F4C659D" w14:textId="77777777" w:rsidR="00F61295" w:rsidRPr="00F61295" w:rsidRDefault="00F61295" w:rsidP="00F61295"/>
    <w:p w14:paraId="64849546" w14:textId="77777777" w:rsidR="00F61295" w:rsidRPr="00F61295" w:rsidRDefault="00F61295" w:rsidP="00F61295"/>
    <w:p w14:paraId="66E86EF2" w14:textId="77777777" w:rsidR="00F61295" w:rsidRPr="00F61295" w:rsidRDefault="00F61295" w:rsidP="00F61295"/>
    <w:p w14:paraId="41A41B03" w14:textId="77777777" w:rsidR="00F61295" w:rsidRPr="00F61295" w:rsidRDefault="00F61295" w:rsidP="00F61295"/>
    <w:p w14:paraId="40C477BC" w14:textId="1E7462A4" w:rsidR="00F61295" w:rsidRPr="00F61295" w:rsidRDefault="00E431D7" w:rsidP="00F61295">
      <w:r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F9904" wp14:editId="71F8DF07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6219825" cy="3886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F02C8" w14:textId="0A7549C6" w:rsidR="00B278B6" w:rsidRPr="00740F4C" w:rsidRDefault="00852CBF" w:rsidP="00B278B6">
                            <w:pPr>
                              <w:pStyle w:val="Heading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Decision Tree and Cross</w:t>
                            </w:r>
                            <w:r w:rsidR="00B834B1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Validation scores</w:t>
                            </w:r>
                            <w:r w:rsidR="00B278B6">
                              <w:rPr>
                                <w:sz w:val="36"/>
                                <w:szCs w:val="36"/>
                              </w:rPr>
                              <w:t>: Task 2</w:t>
                            </w:r>
                          </w:p>
                          <w:p w14:paraId="0C7A8F32" w14:textId="6F17D049" w:rsidR="0066047D" w:rsidRDefault="00C55C36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3F7C8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nterpreting the outputs from the Decision trees and the </w:t>
                            </w:r>
                            <w:r w:rsidR="00B834B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Cross-validation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scores may have been the most challenging tasks</w:t>
                            </w:r>
                            <w:r w:rsidR="00B834B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for this project.</w:t>
                            </w:r>
                            <w:r w:rsidR="008A2CE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606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</w:t>
                            </w:r>
                            <w:r w:rsidR="008A2CE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found in </w:t>
                            </w:r>
                            <w:r w:rsidR="001E606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</w:t>
                            </w:r>
                            <w:r w:rsidR="008A2CE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analysis that</w:t>
                            </w:r>
                            <w:r w:rsidR="000879A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depending on which DV’s and IV’s we used, the model was </w:t>
                            </w:r>
                            <w:proofErr w:type="gramStart"/>
                            <w:r w:rsidR="000879A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more or less predictive</w:t>
                            </w:r>
                            <w:proofErr w:type="gramEnd"/>
                            <w:r w:rsidR="000879A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="0008469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Fortunately, </w:t>
                            </w:r>
                            <w:r w:rsidR="001E606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</w:t>
                            </w:r>
                            <w:r w:rsidR="0008469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had good success running the models and w</w:t>
                            </w:r>
                            <w:r w:rsidR="001E606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 w:rsidR="0008469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able to make determinations, even if the results were not definitive.</w:t>
                            </w:r>
                          </w:p>
                          <w:p w14:paraId="5D9BE6F1" w14:textId="48E60FF5" w:rsidR="0053396C" w:rsidRDefault="001E6067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</w:t>
                            </w:r>
                            <w:r w:rsidRPr="001E606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he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396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decision</w:t>
                            </w:r>
                            <w:r w:rsidR="00A2539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tree 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provided</w:t>
                            </w:r>
                            <w:r w:rsidR="0053396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insight into the predictive value</w:t>
                            </w:r>
                            <w:r w:rsidR="00BE29F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of some variables, and </w:t>
                            </w:r>
                            <w:r w:rsidR="007054E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</w:t>
                            </w:r>
                            <w:r w:rsidR="00BE29F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w</w:t>
                            </w:r>
                            <w:r w:rsidR="007054E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as</w:t>
                            </w:r>
                            <w:r w:rsidR="00BE29F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able to infer a great deal</w:t>
                            </w:r>
                            <w:r w:rsidR="00D82D6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to help answer the questions</w:t>
                            </w:r>
                            <w:r w:rsidR="0010041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. Even if </w:t>
                            </w:r>
                            <w:r w:rsidR="007054E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</w:t>
                            </w:r>
                            <w:r w:rsidR="0010041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could not determine what was </w:t>
                            </w:r>
                            <w:r w:rsidR="0003685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especially </w:t>
                            </w:r>
                            <w:r w:rsidR="0010041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helpful, if</w:t>
                            </w:r>
                            <w:r w:rsidR="0018020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it’s possible to </w:t>
                            </w:r>
                            <w:r w:rsidR="0010041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determine what is not </w:t>
                            </w:r>
                            <w:r w:rsidR="00E028A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helpful,</w:t>
                            </w:r>
                            <w:r w:rsidR="0010041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275E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then it’s possible to look for </w:t>
                            </w:r>
                            <w:r w:rsidR="0010041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answers</w:t>
                            </w:r>
                            <w:r w:rsidR="00882A6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in other ways.</w:t>
                            </w:r>
                            <w:r w:rsidR="00E028A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</w:t>
                            </w:r>
                            <w:r w:rsidR="00D50CF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e process gave</w:t>
                            </w:r>
                            <w:r w:rsidR="00F03BD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me </w:t>
                            </w:r>
                            <w:r w:rsidR="00D50CF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many insights not only into the data, but to what </w:t>
                            </w:r>
                            <w:r w:rsidR="00973AE9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steps </w:t>
                            </w:r>
                            <w:r w:rsidR="00F03BD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973AE9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might take next to explore th</w:t>
                            </w:r>
                            <w:r w:rsidR="00BF3FA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e business case further.</w:t>
                            </w:r>
                          </w:p>
                          <w:p w14:paraId="2E357A7E" w14:textId="56B334E2" w:rsidR="00442D4D" w:rsidRDefault="00442D4D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3F7C8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or the Data Analyst</w:t>
                            </w:r>
                            <w:r w:rsidR="00637B6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, I would encourage them to explore feature engineering methods</w:t>
                            </w:r>
                            <w:r w:rsidR="004D1A8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, parameter tuning of the ML model and exploring the possibility of obtaining additional data</w:t>
                            </w:r>
                            <w:r w:rsidR="00DC526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4C54FA" w14:textId="77777777" w:rsidR="00F61295" w:rsidRDefault="00F61295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5309E35" w14:textId="77777777" w:rsidR="00F61295" w:rsidRDefault="00F61295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B9EBBEF" w14:textId="77777777" w:rsidR="00F61295" w:rsidRDefault="00F61295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94CE59A" w14:textId="77777777" w:rsidR="00F61295" w:rsidRDefault="00F61295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B80438E" w14:textId="77777777" w:rsidR="00F61295" w:rsidRDefault="00F61295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85EFB47" w14:textId="77777777" w:rsidR="00F61295" w:rsidRPr="003A1501" w:rsidRDefault="00F61295" w:rsidP="0066047D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5B0B336" w14:textId="5445729A" w:rsidR="00B278B6" w:rsidRPr="003A1501" w:rsidRDefault="00B278B6" w:rsidP="00B278B6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9904" id="Text Box 9" o:spid="_x0000_s1033" type="#_x0000_t202" style="position:absolute;margin-left:438.55pt;margin-top:25.65pt;width:489.75pt;height:30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TOaQIAADcFAAAOAAAAZHJzL2Uyb0RvYy54bWysVN9v2jAQfp+0/8Hy+wgwSilqqBhVp0lV&#10;W41OfTaODdEcn3c2JOyv39khwLq9dNpLYt/v++47X980lWE7hb4Em/NBr8+ZshKK0q5z/u357sOE&#10;Mx+ELYQBq3K+V57fzN6/u67dVA1hA6ZQyCiI9dPa5XwTgptmmZcbVQnfA6csKTVgJQJdcZ0VKGqK&#10;Xpls2O+PsxqwcAhSeU/S21bJZym+1kqGR629CszknGoL6Yvpu4rfbHYtpmsUblPKQxniH6qoRGkp&#10;6THUrQiCbbH8I1RVSgQPOvQkVBloXUqVeqBuBv1X3Sw3wqnUC4Hj3REm///Cyofd0j0hC80naGiA&#10;EZDa+aknYeyn0VjFP1XKSE8Q7o+wqSYwScLxcHA1GV5wJkn3cTIZ02BinOzk7tCHzwoqFg85R5pL&#10;gkvs7n1oTTuTmM3CXWlMmo2xvwkoZpRkpxrTKeyNinbGflWalUUqNQq8xPVqYZC1MydSUgvd5FMw&#10;coiGmhK+0ffgEr1Votob/Y9OKT/YcPSvSguYAEqLoGIDO0EULr6nCVHhurXvoGgBiFiEZtUQAjm/&#10;7Ga5gmJPI0Zo2e+dvCtpDPfChyeBRHeChFY4PNJHG6hzDocTZxvAn3+TR3tiIWk5q2l9cu5/bAUq&#10;zswXS/y8GoxGcd/SZXRxOaQLnmtW5xq7rRZA7Q3osXAyHaN9MN1RI1QvtOnzmJVUwkrKnfPQHReh&#10;HTC9FFLN58mINsyJcG+XTsbQEeVIsufmRaA7MDEQiR+gWzQxfUXI1jZ6WphvA+gysTXi3KJ6wJ+2&#10;M/H98JLE9T+/J6vTezf7BQAA//8DAFBLAwQUAAYACAAAACEAeU7H3d0AAAAHAQAADwAAAGRycy9k&#10;b3ducmV2LnhtbEyPzU7DMBCE70i8g7VI3KjdhgSSZlMhEFcQ5UfqzY23SdR4HcVuE94ec4LjaEYz&#10;35Sb2fbiTKPvHCMsFwoEce1Mxw3Cx/vzzT0IHzQb3TsmhG/ysKkuL0pdGDfxG523oRGxhH2hEdoQ&#10;hkJKX7dktV+4gTh6BzdaHaIcG2lGPcVy28uVUpm0uuO40OqBHluqj9uTRfh8Oey+btVr82TTYXKz&#10;kmxziXh9NT+sQQSaw18YfvEjOlSRae9ObLzoEeKRgJAuExDRze/yFMQeIcuSBGRVyv/81Q8AAAD/&#10;/wMAUEsBAi0AFAAGAAgAAAAhALaDOJL+AAAA4QEAABMAAAAAAAAAAAAAAAAAAAAAAFtDb250ZW50&#10;X1R5cGVzXS54bWxQSwECLQAUAAYACAAAACEAOP0h/9YAAACUAQAACwAAAAAAAAAAAAAAAAAvAQAA&#10;X3JlbHMvLnJlbHNQSwECLQAUAAYACAAAACEA8ZDUzmkCAAA3BQAADgAAAAAAAAAAAAAAAAAuAgAA&#10;ZHJzL2Uyb0RvYy54bWxQSwECLQAUAAYACAAAACEAeU7H3d0AAAAHAQAADwAAAAAAAAAAAAAAAADD&#10;BAAAZHJzL2Rvd25yZXYueG1sUEsFBgAAAAAEAAQA8wAAAM0FAAAAAA==&#10;" filled="f" stroked="f">
                <v:textbox>
                  <w:txbxContent>
                    <w:p w14:paraId="3EDF02C8" w14:textId="0A7549C6" w:rsidR="00B278B6" w:rsidRPr="00740F4C" w:rsidRDefault="00852CBF" w:rsidP="00B278B6">
                      <w:pPr>
                        <w:pStyle w:val="Heading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Decision Tree and Cross</w:t>
                      </w:r>
                      <w:r w:rsidR="00B834B1">
                        <w:rPr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>Validation scores</w:t>
                      </w:r>
                      <w:r w:rsidR="00B278B6">
                        <w:rPr>
                          <w:sz w:val="36"/>
                          <w:szCs w:val="36"/>
                        </w:rPr>
                        <w:t>: Task 2</w:t>
                      </w:r>
                    </w:p>
                    <w:p w14:paraId="0C7A8F32" w14:textId="6F17D049" w:rsidR="0066047D" w:rsidRDefault="00C55C36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3F7C87">
                        <w:rPr>
                          <w:rFonts w:cstheme="minorHAnsi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nterpreting the outputs from the Decision trees and the </w:t>
                      </w:r>
                      <w:r w:rsidR="00B834B1">
                        <w:rPr>
                          <w:rFonts w:cstheme="minorHAnsi"/>
                          <w:sz w:val="22"/>
                          <w:szCs w:val="22"/>
                        </w:rPr>
                        <w:t>Cross-validation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 scores may have been the most challenging tasks</w:t>
                      </w:r>
                      <w:r w:rsidR="00B834B1">
                        <w:rPr>
                          <w:rFonts w:cstheme="minorHAnsi"/>
                          <w:sz w:val="22"/>
                          <w:szCs w:val="22"/>
                        </w:rPr>
                        <w:t xml:space="preserve"> for this project.</w:t>
                      </w:r>
                      <w:r w:rsidR="008A2CE5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1E6067">
                        <w:rPr>
                          <w:rFonts w:cstheme="minorHAnsi"/>
                          <w:sz w:val="22"/>
                          <w:szCs w:val="22"/>
                        </w:rPr>
                        <w:t>I</w:t>
                      </w:r>
                      <w:r w:rsidR="008A2CE5">
                        <w:rPr>
                          <w:rFonts w:cstheme="minorHAnsi"/>
                          <w:sz w:val="22"/>
                          <w:szCs w:val="22"/>
                        </w:rPr>
                        <w:t xml:space="preserve"> found in </w:t>
                      </w:r>
                      <w:r w:rsidR="001E6067">
                        <w:rPr>
                          <w:rFonts w:cstheme="minorHAnsi"/>
                          <w:sz w:val="22"/>
                          <w:szCs w:val="22"/>
                        </w:rPr>
                        <w:t>the</w:t>
                      </w:r>
                      <w:r w:rsidR="008A2CE5">
                        <w:rPr>
                          <w:rFonts w:cstheme="minorHAnsi"/>
                          <w:sz w:val="22"/>
                          <w:szCs w:val="22"/>
                        </w:rPr>
                        <w:t xml:space="preserve"> analysis that</w:t>
                      </w:r>
                      <w:r w:rsidR="000879AF">
                        <w:rPr>
                          <w:rFonts w:cstheme="minorHAnsi"/>
                          <w:sz w:val="22"/>
                          <w:szCs w:val="22"/>
                        </w:rPr>
                        <w:t xml:space="preserve"> depending on which DV’s and IV’s we used, the model was </w:t>
                      </w:r>
                      <w:proofErr w:type="gramStart"/>
                      <w:r w:rsidR="000879AF">
                        <w:rPr>
                          <w:rFonts w:cstheme="minorHAnsi"/>
                          <w:sz w:val="22"/>
                          <w:szCs w:val="22"/>
                        </w:rPr>
                        <w:t>more or less predictive</w:t>
                      </w:r>
                      <w:proofErr w:type="gramEnd"/>
                      <w:r w:rsidR="000879AF">
                        <w:rPr>
                          <w:rFonts w:cstheme="minorHAnsi"/>
                          <w:sz w:val="22"/>
                          <w:szCs w:val="22"/>
                        </w:rPr>
                        <w:t>.</w:t>
                      </w:r>
                      <w:r w:rsidR="0008469A">
                        <w:rPr>
                          <w:rFonts w:cstheme="minorHAnsi"/>
                          <w:sz w:val="22"/>
                          <w:szCs w:val="22"/>
                        </w:rPr>
                        <w:t xml:space="preserve"> Fortunately, </w:t>
                      </w:r>
                      <w:r w:rsidR="001E6067">
                        <w:rPr>
                          <w:rFonts w:cstheme="minorHAnsi"/>
                          <w:sz w:val="22"/>
                          <w:szCs w:val="22"/>
                        </w:rPr>
                        <w:t>I</w:t>
                      </w:r>
                      <w:r w:rsidR="0008469A">
                        <w:rPr>
                          <w:rFonts w:cstheme="minorHAnsi"/>
                          <w:sz w:val="22"/>
                          <w:szCs w:val="22"/>
                        </w:rPr>
                        <w:t xml:space="preserve"> had good success running the models and w</w:t>
                      </w:r>
                      <w:r w:rsidR="001E6067">
                        <w:rPr>
                          <w:rFonts w:cstheme="minorHAnsi"/>
                          <w:sz w:val="22"/>
                          <w:szCs w:val="22"/>
                        </w:rPr>
                        <w:t xml:space="preserve">as </w:t>
                      </w:r>
                      <w:r w:rsidR="0008469A">
                        <w:rPr>
                          <w:rFonts w:cstheme="minorHAnsi"/>
                          <w:sz w:val="22"/>
                          <w:szCs w:val="22"/>
                        </w:rPr>
                        <w:t>able to make determinations, even if the results were not definitive.</w:t>
                      </w:r>
                    </w:p>
                    <w:p w14:paraId="5D9BE6F1" w14:textId="48E60FF5" w:rsidR="0053396C" w:rsidRDefault="001E6067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T</w:t>
                      </w:r>
                      <w:r w:rsidRPr="001E6067">
                        <w:rPr>
                          <w:rFonts w:cstheme="minorHAnsi"/>
                          <w:sz w:val="22"/>
                          <w:szCs w:val="22"/>
                        </w:rPr>
                        <w:t>he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="0053396C">
                        <w:rPr>
                          <w:rFonts w:cstheme="minorHAnsi"/>
                          <w:sz w:val="22"/>
                          <w:szCs w:val="22"/>
                        </w:rPr>
                        <w:t>decision</w:t>
                      </w:r>
                      <w:r w:rsidR="00A25392">
                        <w:rPr>
                          <w:rFonts w:cstheme="minorHAnsi"/>
                          <w:sz w:val="22"/>
                          <w:szCs w:val="22"/>
                        </w:rPr>
                        <w:t xml:space="preserve"> tree 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provided</w:t>
                      </w:r>
                      <w:r w:rsidR="0053396C">
                        <w:rPr>
                          <w:rFonts w:cstheme="minorHAnsi"/>
                          <w:sz w:val="22"/>
                          <w:szCs w:val="22"/>
                        </w:rPr>
                        <w:t xml:space="preserve"> insight into the predictive value</w:t>
                      </w:r>
                      <w:r w:rsidR="00BE29F7">
                        <w:rPr>
                          <w:rFonts w:cstheme="minorHAnsi"/>
                          <w:sz w:val="22"/>
                          <w:szCs w:val="22"/>
                        </w:rPr>
                        <w:t xml:space="preserve"> of some variables, and </w:t>
                      </w:r>
                      <w:r w:rsidR="007054E2">
                        <w:rPr>
                          <w:rFonts w:cstheme="minorHAnsi"/>
                          <w:sz w:val="22"/>
                          <w:szCs w:val="22"/>
                        </w:rPr>
                        <w:t>I</w:t>
                      </w:r>
                      <w:r w:rsidR="00BE29F7">
                        <w:rPr>
                          <w:rFonts w:cstheme="minorHAnsi"/>
                          <w:sz w:val="22"/>
                          <w:szCs w:val="22"/>
                        </w:rPr>
                        <w:t xml:space="preserve"> w</w:t>
                      </w:r>
                      <w:r w:rsidR="007054E2">
                        <w:rPr>
                          <w:rFonts w:cstheme="minorHAnsi"/>
                          <w:sz w:val="22"/>
                          <w:szCs w:val="22"/>
                        </w:rPr>
                        <w:t>as</w:t>
                      </w:r>
                      <w:r w:rsidR="00BE29F7">
                        <w:rPr>
                          <w:rFonts w:cstheme="minorHAnsi"/>
                          <w:sz w:val="22"/>
                          <w:szCs w:val="22"/>
                        </w:rPr>
                        <w:t xml:space="preserve"> able to infer a great deal</w:t>
                      </w:r>
                      <w:r w:rsidR="00D82D67">
                        <w:rPr>
                          <w:rFonts w:cstheme="minorHAnsi"/>
                          <w:sz w:val="22"/>
                          <w:szCs w:val="22"/>
                        </w:rPr>
                        <w:t xml:space="preserve"> to help answer the questions</w:t>
                      </w:r>
                      <w:r w:rsidR="0010041B">
                        <w:rPr>
                          <w:rFonts w:cstheme="minorHAnsi"/>
                          <w:sz w:val="22"/>
                          <w:szCs w:val="22"/>
                        </w:rPr>
                        <w:t xml:space="preserve">. Even if </w:t>
                      </w:r>
                      <w:r w:rsidR="007054E2">
                        <w:rPr>
                          <w:rFonts w:cstheme="minorHAnsi"/>
                          <w:sz w:val="22"/>
                          <w:szCs w:val="22"/>
                        </w:rPr>
                        <w:t>I</w:t>
                      </w:r>
                      <w:r w:rsidR="0010041B">
                        <w:rPr>
                          <w:rFonts w:cstheme="minorHAnsi"/>
                          <w:sz w:val="22"/>
                          <w:szCs w:val="22"/>
                        </w:rPr>
                        <w:t xml:space="preserve"> could not determine what was </w:t>
                      </w:r>
                      <w:r w:rsidR="00036854">
                        <w:rPr>
                          <w:rFonts w:cstheme="minorHAnsi"/>
                          <w:sz w:val="22"/>
                          <w:szCs w:val="22"/>
                        </w:rPr>
                        <w:t xml:space="preserve">especially </w:t>
                      </w:r>
                      <w:r w:rsidR="0010041B">
                        <w:rPr>
                          <w:rFonts w:cstheme="minorHAnsi"/>
                          <w:sz w:val="22"/>
                          <w:szCs w:val="22"/>
                        </w:rPr>
                        <w:t>helpful, if</w:t>
                      </w:r>
                      <w:r w:rsidR="00180203">
                        <w:rPr>
                          <w:rFonts w:cstheme="minorHAnsi"/>
                          <w:sz w:val="22"/>
                          <w:szCs w:val="22"/>
                        </w:rPr>
                        <w:t xml:space="preserve"> it’s possible to </w:t>
                      </w:r>
                      <w:r w:rsidR="0010041B">
                        <w:rPr>
                          <w:rFonts w:cstheme="minorHAnsi"/>
                          <w:sz w:val="22"/>
                          <w:szCs w:val="22"/>
                        </w:rPr>
                        <w:t xml:space="preserve">determine what is not </w:t>
                      </w:r>
                      <w:r w:rsidR="00E028A0">
                        <w:rPr>
                          <w:rFonts w:cstheme="minorHAnsi"/>
                          <w:sz w:val="22"/>
                          <w:szCs w:val="22"/>
                        </w:rPr>
                        <w:t>helpful,</w:t>
                      </w:r>
                      <w:r w:rsidR="0010041B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C275E5">
                        <w:rPr>
                          <w:rFonts w:cstheme="minorHAnsi"/>
                          <w:sz w:val="22"/>
                          <w:szCs w:val="22"/>
                        </w:rPr>
                        <w:t xml:space="preserve">then it’s possible to look for </w:t>
                      </w:r>
                      <w:r w:rsidR="0010041B">
                        <w:rPr>
                          <w:rFonts w:cstheme="minorHAnsi"/>
                          <w:sz w:val="22"/>
                          <w:szCs w:val="22"/>
                        </w:rPr>
                        <w:t>answers</w:t>
                      </w:r>
                      <w:r w:rsidR="00882A67">
                        <w:rPr>
                          <w:rFonts w:cstheme="minorHAnsi"/>
                          <w:sz w:val="22"/>
                          <w:szCs w:val="22"/>
                        </w:rPr>
                        <w:t xml:space="preserve"> in other ways.</w:t>
                      </w:r>
                      <w:r w:rsidR="00E028A0">
                        <w:rPr>
                          <w:rFonts w:cstheme="minorHAnsi"/>
                          <w:sz w:val="22"/>
                          <w:szCs w:val="22"/>
                        </w:rPr>
                        <w:t xml:space="preserve"> Th</w:t>
                      </w:r>
                      <w:r w:rsidR="00D50CFA">
                        <w:rPr>
                          <w:rFonts w:cstheme="minorHAnsi"/>
                          <w:sz w:val="22"/>
                          <w:szCs w:val="22"/>
                        </w:rPr>
                        <w:t>e process gave</w:t>
                      </w:r>
                      <w:r w:rsidR="00F03BD8">
                        <w:rPr>
                          <w:rFonts w:cstheme="minorHAnsi"/>
                          <w:sz w:val="22"/>
                          <w:szCs w:val="22"/>
                        </w:rPr>
                        <w:t xml:space="preserve"> me </w:t>
                      </w:r>
                      <w:r w:rsidR="00D50CFA">
                        <w:rPr>
                          <w:rFonts w:cstheme="minorHAnsi"/>
                          <w:sz w:val="22"/>
                          <w:szCs w:val="22"/>
                        </w:rPr>
                        <w:t xml:space="preserve">many insights not only into the data, but to what </w:t>
                      </w:r>
                      <w:r w:rsidR="00973AE9">
                        <w:rPr>
                          <w:rFonts w:cstheme="minorHAnsi"/>
                          <w:sz w:val="22"/>
                          <w:szCs w:val="22"/>
                        </w:rPr>
                        <w:t xml:space="preserve">steps </w:t>
                      </w:r>
                      <w:r w:rsidR="00F03BD8">
                        <w:rPr>
                          <w:rFonts w:cstheme="minorHAnsi"/>
                          <w:sz w:val="22"/>
                          <w:szCs w:val="22"/>
                        </w:rPr>
                        <w:t xml:space="preserve">I </w:t>
                      </w:r>
                      <w:r w:rsidR="00973AE9">
                        <w:rPr>
                          <w:rFonts w:cstheme="minorHAnsi"/>
                          <w:sz w:val="22"/>
                          <w:szCs w:val="22"/>
                        </w:rPr>
                        <w:t>might take next to explore th</w:t>
                      </w:r>
                      <w:r w:rsidR="00BF3FA6">
                        <w:rPr>
                          <w:rFonts w:cstheme="minorHAnsi"/>
                          <w:sz w:val="22"/>
                          <w:szCs w:val="22"/>
                        </w:rPr>
                        <w:t>e business case further.</w:t>
                      </w:r>
                    </w:p>
                    <w:p w14:paraId="2E357A7E" w14:textId="56B334E2" w:rsidR="00442D4D" w:rsidRDefault="00442D4D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3F7C87">
                        <w:rPr>
                          <w:rFonts w:cstheme="minorHAnsi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or the Data Analyst</w:t>
                      </w:r>
                      <w:r w:rsidR="00637B60">
                        <w:rPr>
                          <w:rFonts w:cstheme="minorHAnsi"/>
                          <w:sz w:val="22"/>
                          <w:szCs w:val="22"/>
                        </w:rPr>
                        <w:t>, I would encourage them to explore feature engineering methods</w:t>
                      </w:r>
                      <w:r w:rsidR="004D1A85">
                        <w:rPr>
                          <w:rFonts w:cstheme="minorHAnsi"/>
                          <w:sz w:val="22"/>
                          <w:szCs w:val="22"/>
                        </w:rPr>
                        <w:t>, parameter tuning of the ML model and exploring the possibility of obtaining additional data</w:t>
                      </w:r>
                      <w:r w:rsidR="00DC5263">
                        <w:rPr>
                          <w:rFonts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5E4C54FA" w14:textId="77777777" w:rsidR="00F61295" w:rsidRDefault="00F61295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05309E35" w14:textId="77777777" w:rsidR="00F61295" w:rsidRDefault="00F61295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B9EBBEF" w14:textId="77777777" w:rsidR="00F61295" w:rsidRDefault="00F61295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94CE59A" w14:textId="77777777" w:rsidR="00F61295" w:rsidRDefault="00F61295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0B80438E" w14:textId="77777777" w:rsidR="00F61295" w:rsidRDefault="00F61295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385EFB47" w14:textId="77777777" w:rsidR="00F61295" w:rsidRPr="003A1501" w:rsidRDefault="00F61295" w:rsidP="0066047D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5B0B336" w14:textId="5445729A" w:rsidR="00B278B6" w:rsidRPr="003A1501" w:rsidRDefault="00B278B6" w:rsidP="00B278B6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41B5AA" w14:textId="77777777" w:rsidR="00F61295" w:rsidRPr="00F61295" w:rsidRDefault="00F61295" w:rsidP="00F61295"/>
    <w:p w14:paraId="16D0CC4F" w14:textId="77777777" w:rsidR="00F61295" w:rsidRPr="00F61295" w:rsidRDefault="00F61295" w:rsidP="00F61295"/>
    <w:p w14:paraId="5EF13C65" w14:textId="77777777" w:rsidR="00F61295" w:rsidRPr="00F61295" w:rsidRDefault="00F61295" w:rsidP="00F61295"/>
    <w:p w14:paraId="04BE1734" w14:textId="77777777" w:rsidR="00F61295" w:rsidRPr="00F61295" w:rsidRDefault="00F61295" w:rsidP="00F61295"/>
    <w:p w14:paraId="3422CC57" w14:textId="77777777" w:rsidR="00F61295" w:rsidRPr="00F61295" w:rsidRDefault="00F61295" w:rsidP="00F61295"/>
    <w:p w14:paraId="1E73521B" w14:textId="77777777" w:rsidR="00F61295" w:rsidRPr="00F61295" w:rsidRDefault="00F61295" w:rsidP="00F61295"/>
    <w:p w14:paraId="2A56DC42" w14:textId="77777777" w:rsidR="00F61295" w:rsidRDefault="00F61295" w:rsidP="00F61295"/>
    <w:p w14:paraId="5138F558" w14:textId="77777777" w:rsidR="00F61295" w:rsidRDefault="00F61295" w:rsidP="00F61295">
      <w:pPr>
        <w:jc w:val="right"/>
      </w:pPr>
    </w:p>
    <w:p w14:paraId="6F766E86" w14:textId="77777777" w:rsidR="00F61295" w:rsidRDefault="00F61295" w:rsidP="00F61295">
      <w:pPr>
        <w:jc w:val="right"/>
      </w:pPr>
    </w:p>
    <w:p w14:paraId="60E239F0" w14:textId="77777777" w:rsidR="00F61295" w:rsidRDefault="00F61295" w:rsidP="00F61295">
      <w:pPr>
        <w:jc w:val="right"/>
      </w:pPr>
    </w:p>
    <w:p w14:paraId="5A384D0C" w14:textId="77777777" w:rsidR="00F61295" w:rsidRDefault="00F61295" w:rsidP="00F61295">
      <w:pPr>
        <w:jc w:val="right"/>
      </w:pPr>
    </w:p>
    <w:p w14:paraId="76AAD29A" w14:textId="77777777" w:rsidR="00F61295" w:rsidRDefault="00F61295" w:rsidP="00F61295">
      <w:pPr>
        <w:jc w:val="right"/>
      </w:pPr>
    </w:p>
    <w:p w14:paraId="467D29F0" w14:textId="77777777" w:rsidR="00F61295" w:rsidRDefault="00F61295" w:rsidP="00F61295">
      <w:pPr>
        <w:jc w:val="right"/>
      </w:pPr>
    </w:p>
    <w:p w14:paraId="11121F73" w14:textId="35A686D9" w:rsidR="00F61295" w:rsidRDefault="00F61295" w:rsidP="00F61295">
      <w:pPr>
        <w:jc w:val="right"/>
      </w:pPr>
      <w:r>
        <w:rPr>
          <w:smallCap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07CAD" wp14:editId="6C83849F">
                <wp:simplePos x="0" y="0"/>
                <wp:positionH relativeFrom="margin">
                  <wp:posOffset>-247650</wp:posOffset>
                </wp:positionH>
                <wp:positionV relativeFrom="paragraph">
                  <wp:posOffset>9525</wp:posOffset>
                </wp:positionV>
                <wp:extent cx="6076950" cy="3048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24F5" w14:textId="1C61A9AD" w:rsidR="00F61295" w:rsidRPr="00740F4C" w:rsidRDefault="00F61295" w:rsidP="00F61295">
                            <w:pPr>
                              <w:pStyle w:val="Heading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Recommendations for the Future:</w:t>
                            </w:r>
                          </w:p>
                          <w:p w14:paraId="47DDA7B5" w14:textId="7FFECDC8" w:rsidR="00F61295" w:rsidRPr="003A1501" w:rsidRDefault="0006331C" w:rsidP="00DA53EA">
                            <w:pPr>
                              <w:ind w:firstLine="72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3F7C87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I</w:t>
                            </w:r>
                            <w:r w:rsidRPr="00DA53EA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would recommend</w:t>
                            </w:r>
                            <w:r w:rsidR="00C772C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that Blackwell continue</w:t>
                            </w:r>
                            <w:r w:rsidR="00BE7CB9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to pursue data analytics efforts to better understand its market and what opportunities</w:t>
                            </w:r>
                            <w:r w:rsidR="0064516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may exist. </w:t>
                            </w:r>
                            <w:r w:rsidR="0035466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Indeed,</w:t>
                            </w:r>
                            <w:r w:rsidR="0064516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r w:rsidR="00F03BD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</w:t>
                            </w:r>
                            <w:r w:rsidR="0064516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analysis </w:t>
                            </w:r>
                            <w:r w:rsidR="00F03BD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</w:t>
                            </w:r>
                            <w:r w:rsidR="00645164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found </w:t>
                            </w:r>
                            <w:r w:rsidR="00AA340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multiple areas of opportunity where certain customer populations and geographic regions</w:t>
                            </w:r>
                            <w:r w:rsidR="00712B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might be under-served.</w:t>
                            </w:r>
                            <w:r w:rsidR="00F4630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F1D3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 was</w:t>
                            </w:r>
                            <w:r w:rsidR="00F4630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also able to challenge some assumptions from the data that might have had </w:t>
                            </w:r>
                            <w:r w:rsidR="00AC0AC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negative consequences had those assumptions been turned into actions.</w:t>
                            </w:r>
                            <w:r w:rsidR="00712BC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9172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</w:t>
                            </w:r>
                            <w:r w:rsidR="0035466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here is a great deal more exploratory work needed</w:t>
                            </w:r>
                            <w:r w:rsidR="00830D4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to fully support</w:t>
                            </w:r>
                            <w:r w:rsidR="00ED593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2DB2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 Executive</w:t>
                            </w:r>
                            <w:r w:rsidR="000029D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leaders</w:t>
                            </w:r>
                            <w:r w:rsidR="00ED593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hip</w:t>
                            </w:r>
                            <w:r w:rsidR="0088552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as they </w:t>
                            </w:r>
                            <w:r w:rsidR="00C817A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consider</w:t>
                            </w:r>
                            <w:r w:rsidR="0088552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strategies</w:t>
                            </w:r>
                            <w:r w:rsidR="00C817A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for growth</w:t>
                            </w:r>
                            <w:r w:rsidR="0088552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based on </w:t>
                            </w:r>
                            <w:r w:rsidR="000029D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data-driven decision making.</w:t>
                            </w:r>
                            <w:r w:rsidR="00C16C6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I would encourage you to cons</w:t>
                            </w:r>
                            <w:r w:rsidR="001C5FD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ider the value </w:t>
                            </w:r>
                            <w:r w:rsidR="0081422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that </w:t>
                            </w:r>
                            <w:r w:rsidR="001C5FD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these data analytics projects bring to the company</w:t>
                            </w:r>
                            <w:r w:rsidR="00D6481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, and</w:t>
                            </w:r>
                            <w:r w:rsidR="00B1045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how these efforts translate into</w:t>
                            </w:r>
                            <w:r w:rsidR="00BA6BE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tangible </w:t>
                            </w:r>
                            <w:r w:rsidR="0003107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results for Blackwell Electronics.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7CAD" id="Text Box 11" o:spid="_x0000_s1034" type="#_x0000_t202" style="position:absolute;left:0;text-align:left;margin-left:-19.5pt;margin-top:.75pt;width:478.5pt;height:24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ZragIAADcFAAAOAAAAZHJzL2Uyb0RvYy54bWysVN9v2jAQfp+0/8Hy+0hglLaooWJUnSZV&#10;bbV26rNxbIjm+LyzIWF//c4OAdbtpdNeEvt+33ff+eq6rQ3bKvQV2IIPBzlnykooK7sq+Lfn2w8X&#10;nPkgbCkMWFXwnfL8evb+3VXjpmoEazClQkZBrJ82ruDrENw0y7xcq1r4AThlSakBaxHoiqusRNFQ&#10;9NpkozyfZA1g6RCk8p6kN52Sz1J8rZUMD1p7FZgpONUW0hfTdxm/2exKTFco3LqS+zLEP1RRi8pS&#10;0kOoGxEE22D1R6i6kggedBhIqDPQupIq9UDdDPNX3TythVOpFwLHuwNM/v+FlffbJ/eILLSfoKUB&#10;RkAa56eehLGfVmMd/1QpIz1BuDvAptrAJAkn+fnk8oxUknQf8/FFnidgs6O7Qx8+K6hZPBQcaS4J&#10;LrG984FSkmlvErNZuK2MSbMx9jcBGUZJdqwxncLOqGhn7FelWVWmUqPAS1wtFwZZN3MiJdXZTz4F&#10;I4doqCnhG333LtFbJaq90f/glPKDDQf/urKACaC0CCo2sBVE4fJ7mhAVrjv7HooOgIhFaJctIVDw&#10;i36WSyh3NGKEjv3eyduKxnAnfHgUSHQnSGiFwwN9tIGm4LA/cbYG/Pk3ebQnFpKWs4bWp+D+x0ag&#10;4sx8scTPy+F4TGFDuozPzkd0wVPN8lRjN/UCqL0hPRZOpmO0D6Y/aoT6hTZ9HrOSSlhJuQse+uMi&#10;dAOml0Kq+TwZ0YY5Ee7sk5MxdEQ5kuy5fRHo9kwMROJ76BdNTF8RsrONnhbmmwC6SmyNOHeo7vGn&#10;7Uwk3r8kcf1P78nq+N7NfgEAAP//AwBQSwMEFAAGAAgAAAAhAB5G+kfcAAAACQEAAA8AAABkcnMv&#10;ZG93bnJldi54bWxMj81OwzAQhO9IvIO1SNxau9CiJMSpEIgriPIjcdvG2yQiXkex24S3ZznBcfYb&#10;zc6U29n36kRj7AJbWC0NKOI6uI4bC2+vj4sMVEzIDvvAZOGbImyr87MSCxcmfqHTLjVKQjgWaKFN&#10;aSi0jnVLHuMyDMTCDmH0mESOjXYjThLue31lzI322LF8aHGg+5bqr93RW3h/Onx+rM1z8+A3wxRm&#10;o9nn2trLi/nuFlSiOf2Z4be+VIdKOu3DkV1UvYXFdS5bkoANKOH5KhO9t7DO5KKrUv9fUP0AAAD/&#10;/wMAUEsBAi0AFAAGAAgAAAAhALaDOJL+AAAA4QEAABMAAAAAAAAAAAAAAAAAAAAAAFtDb250ZW50&#10;X1R5cGVzXS54bWxQSwECLQAUAAYACAAAACEAOP0h/9YAAACUAQAACwAAAAAAAAAAAAAAAAAvAQAA&#10;X3JlbHMvLnJlbHNQSwECLQAUAAYACAAAACEA4Xe2a2oCAAA3BQAADgAAAAAAAAAAAAAAAAAuAgAA&#10;ZHJzL2Uyb0RvYy54bWxQSwECLQAUAAYACAAAACEAHkb6R9wAAAAJAQAADwAAAAAAAAAAAAAAAADE&#10;BAAAZHJzL2Rvd25yZXYueG1sUEsFBgAAAAAEAAQA8wAAAM0FAAAAAA==&#10;" filled="f" stroked="f">
                <v:textbox>
                  <w:txbxContent>
                    <w:p w14:paraId="7B3B24F5" w14:textId="1C61A9AD" w:rsidR="00F61295" w:rsidRPr="00740F4C" w:rsidRDefault="00F61295" w:rsidP="00F61295">
                      <w:pPr>
                        <w:pStyle w:val="Heading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Recommendations for the Future:</w:t>
                      </w:r>
                    </w:p>
                    <w:p w14:paraId="47DDA7B5" w14:textId="7FFECDC8" w:rsidR="00F61295" w:rsidRPr="003A1501" w:rsidRDefault="0006331C" w:rsidP="00DA53EA">
                      <w:pPr>
                        <w:ind w:firstLine="72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3F7C87">
                        <w:rPr>
                          <w:rFonts w:cstheme="minorHAnsi"/>
                          <w:sz w:val="36"/>
                          <w:szCs w:val="36"/>
                        </w:rPr>
                        <w:t>I</w:t>
                      </w:r>
                      <w:r w:rsidRPr="00DA53EA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would recommend</w:t>
                      </w:r>
                      <w:r w:rsidR="00C772CC">
                        <w:rPr>
                          <w:rFonts w:cstheme="minorHAnsi"/>
                          <w:sz w:val="22"/>
                          <w:szCs w:val="22"/>
                        </w:rPr>
                        <w:t xml:space="preserve"> that Blackwell continue</w:t>
                      </w:r>
                      <w:r w:rsidR="00BE7CB9">
                        <w:rPr>
                          <w:rFonts w:cstheme="minorHAnsi"/>
                          <w:sz w:val="22"/>
                          <w:szCs w:val="22"/>
                        </w:rPr>
                        <w:t xml:space="preserve"> to pursue data analytics efforts to better understand its market and what opportunities</w:t>
                      </w:r>
                      <w:r w:rsidR="00645164">
                        <w:rPr>
                          <w:rFonts w:cstheme="minorHAnsi"/>
                          <w:sz w:val="22"/>
                          <w:szCs w:val="22"/>
                        </w:rPr>
                        <w:t xml:space="preserve"> may exist. </w:t>
                      </w:r>
                      <w:r w:rsidR="0035466F">
                        <w:rPr>
                          <w:rFonts w:cstheme="minorHAnsi"/>
                          <w:sz w:val="22"/>
                          <w:szCs w:val="22"/>
                        </w:rPr>
                        <w:t>Indeed,</w:t>
                      </w:r>
                      <w:r w:rsidR="00645164">
                        <w:rPr>
                          <w:rFonts w:cstheme="minorHAnsi"/>
                          <w:sz w:val="22"/>
                          <w:szCs w:val="22"/>
                        </w:rPr>
                        <w:t xml:space="preserve"> in </w:t>
                      </w:r>
                      <w:r w:rsidR="00F03BD8">
                        <w:rPr>
                          <w:rFonts w:cstheme="minorHAnsi"/>
                          <w:sz w:val="22"/>
                          <w:szCs w:val="22"/>
                        </w:rPr>
                        <w:t>the</w:t>
                      </w:r>
                      <w:r w:rsidR="00645164">
                        <w:rPr>
                          <w:rFonts w:cstheme="minorHAnsi"/>
                          <w:sz w:val="22"/>
                          <w:szCs w:val="22"/>
                        </w:rPr>
                        <w:t xml:space="preserve"> analysis </w:t>
                      </w:r>
                      <w:r w:rsidR="00F03BD8">
                        <w:rPr>
                          <w:rFonts w:cstheme="minorHAnsi"/>
                          <w:sz w:val="22"/>
                          <w:szCs w:val="22"/>
                        </w:rPr>
                        <w:t>I</w:t>
                      </w:r>
                      <w:r w:rsidR="00645164">
                        <w:rPr>
                          <w:rFonts w:cstheme="minorHAnsi"/>
                          <w:sz w:val="22"/>
                          <w:szCs w:val="22"/>
                        </w:rPr>
                        <w:t xml:space="preserve"> found </w:t>
                      </w:r>
                      <w:r w:rsidR="00AA340D">
                        <w:rPr>
                          <w:rFonts w:cstheme="minorHAnsi"/>
                          <w:sz w:val="22"/>
                          <w:szCs w:val="22"/>
                        </w:rPr>
                        <w:t>multiple areas of opportunity where certain customer populations and geographic regions</w:t>
                      </w:r>
                      <w:r w:rsidR="00712BC8">
                        <w:rPr>
                          <w:rFonts w:cstheme="minorHAnsi"/>
                          <w:sz w:val="22"/>
                          <w:szCs w:val="22"/>
                        </w:rPr>
                        <w:t xml:space="preserve"> might be under-served.</w:t>
                      </w:r>
                      <w:r w:rsidR="00F4630E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1F1D31">
                        <w:rPr>
                          <w:rFonts w:cstheme="minorHAnsi"/>
                          <w:sz w:val="22"/>
                          <w:szCs w:val="22"/>
                        </w:rPr>
                        <w:t>I was</w:t>
                      </w:r>
                      <w:r w:rsidR="00F4630E">
                        <w:rPr>
                          <w:rFonts w:cstheme="minorHAnsi"/>
                          <w:sz w:val="22"/>
                          <w:szCs w:val="22"/>
                        </w:rPr>
                        <w:t xml:space="preserve"> also able to challenge some assumptions from the data that might have had </w:t>
                      </w:r>
                      <w:r w:rsidR="00AC0AC6">
                        <w:rPr>
                          <w:rFonts w:cstheme="minorHAnsi"/>
                          <w:sz w:val="22"/>
                          <w:szCs w:val="22"/>
                        </w:rPr>
                        <w:t>negative consequences had those assumptions been turned into actions.</w:t>
                      </w:r>
                      <w:r w:rsidR="00712BC8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191725">
                        <w:rPr>
                          <w:rFonts w:cstheme="minorHAnsi"/>
                          <w:sz w:val="22"/>
                          <w:szCs w:val="22"/>
                        </w:rPr>
                        <w:t>T</w:t>
                      </w:r>
                      <w:r w:rsidR="0035466F">
                        <w:rPr>
                          <w:rFonts w:cstheme="minorHAnsi"/>
                          <w:sz w:val="22"/>
                          <w:szCs w:val="22"/>
                        </w:rPr>
                        <w:t>here is a great deal more exploratory work needed</w:t>
                      </w:r>
                      <w:r w:rsidR="00830D40">
                        <w:rPr>
                          <w:rFonts w:cstheme="minorHAnsi"/>
                          <w:sz w:val="22"/>
                          <w:szCs w:val="22"/>
                        </w:rPr>
                        <w:t xml:space="preserve"> to fully support</w:t>
                      </w:r>
                      <w:r w:rsidR="00ED5931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="007D2DB2">
                        <w:rPr>
                          <w:rFonts w:cstheme="minorHAnsi"/>
                          <w:sz w:val="22"/>
                          <w:szCs w:val="22"/>
                        </w:rPr>
                        <w:t>the Executive</w:t>
                      </w:r>
                      <w:r w:rsidR="000029DF">
                        <w:rPr>
                          <w:rFonts w:cstheme="minorHAnsi"/>
                          <w:sz w:val="22"/>
                          <w:szCs w:val="22"/>
                        </w:rPr>
                        <w:t xml:space="preserve"> leaders</w:t>
                      </w:r>
                      <w:r w:rsidR="00ED5931">
                        <w:rPr>
                          <w:rFonts w:cstheme="minorHAnsi"/>
                          <w:sz w:val="22"/>
                          <w:szCs w:val="22"/>
                        </w:rPr>
                        <w:t>hip</w:t>
                      </w:r>
                      <w:r w:rsidR="0088552E">
                        <w:rPr>
                          <w:rFonts w:cstheme="minorHAnsi"/>
                          <w:sz w:val="22"/>
                          <w:szCs w:val="22"/>
                        </w:rPr>
                        <w:t xml:space="preserve"> as they </w:t>
                      </w:r>
                      <w:r w:rsidR="00C817AB">
                        <w:rPr>
                          <w:rFonts w:cstheme="minorHAnsi"/>
                          <w:sz w:val="22"/>
                          <w:szCs w:val="22"/>
                        </w:rPr>
                        <w:t>consider</w:t>
                      </w:r>
                      <w:r w:rsidR="0088552E">
                        <w:rPr>
                          <w:rFonts w:cstheme="minorHAnsi"/>
                          <w:sz w:val="22"/>
                          <w:szCs w:val="22"/>
                        </w:rPr>
                        <w:t xml:space="preserve"> strategies</w:t>
                      </w:r>
                      <w:r w:rsidR="00C817AB">
                        <w:rPr>
                          <w:rFonts w:cstheme="minorHAnsi"/>
                          <w:sz w:val="22"/>
                          <w:szCs w:val="22"/>
                        </w:rPr>
                        <w:t xml:space="preserve"> for growth</w:t>
                      </w:r>
                      <w:r w:rsidR="0088552E">
                        <w:rPr>
                          <w:rFonts w:cstheme="minorHAnsi"/>
                          <w:sz w:val="22"/>
                          <w:szCs w:val="22"/>
                        </w:rPr>
                        <w:t xml:space="preserve"> based on </w:t>
                      </w:r>
                      <w:r w:rsidR="000029DF">
                        <w:rPr>
                          <w:rFonts w:cstheme="minorHAnsi"/>
                          <w:sz w:val="22"/>
                          <w:szCs w:val="22"/>
                        </w:rPr>
                        <w:t>data-driven decision making.</w:t>
                      </w:r>
                      <w:r w:rsidR="00C16C6A">
                        <w:rPr>
                          <w:rFonts w:cstheme="minorHAnsi"/>
                          <w:sz w:val="22"/>
                          <w:szCs w:val="22"/>
                        </w:rPr>
                        <w:t xml:space="preserve"> I would encourage you to cons</w:t>
                      </w:r>
                      <w:r w:rsidR="001C5FDA">
                        <w:rPr>
                          <w:rFonts w:cstheme="minorHAnsi"/>
                          <w:sz w:val="22"/>
                          <w:szCs w:val="22"/>
                        </w:rPr>
                        <w:t xml:space="preserve">ider the value </w:t>
                      </w:r>
                      <w:r w:rsidR="00814220">
                        <w:rPr>
                          <w:rFonts w:cstheme="minorHAnsi"/>
                          <w:sz w:val="22"/>
                          <w:szCs w:val="22"/>
                        </w:rPr>
                        <w:t xml:space="preserve">that </w:t>
                      </w:r>
                      <w:r w:rsidR="001C5FDA">
                        <w:rPr>
                          <w:rFonts w:cstheme="minorHAnsi"/>
                          <w:sz w:val="22"/>
                          <w:szCs w:val="22"/>
                        </w:rPr>
                        <w:t>these data analytics projects bring to the company</w:t>
                      </w:r>
                      <w:r w:rsidR="00D64818">
                        <w:rPr>
                          <w:rFonts w:cstheme="minorHAnsi"/>
                          <w:sz w:val="22"/>
                          <w:szCs w:val="22"/>
                        </w:rPr>
                        <w:t>, and</w:t>
                      </w:r>
                      <w:r w:rsidR="00B10456">
                        <w:rPr>
                          <w:rFonts w:cstheme="minorHAnsi"/>
                          <w:sz w:val="22"/>
                          <w:szCs w:val="22"/>
                        </w:rPr>
                        <w:t xml:space="preserve"> how these efforts translate into</w:t>
                      </w:r>
                      <w:r w:rsidR="00BA6BE8">
                        <w:rPr>
                          <w:rFonts w:cstheme="minorHAnsi"/>
                          <w:sz w:val="22"/>
                          <w:szCs w:val="22"/>
                        </w:rPr>
                        <w:t xml:space="preserve"> tangible </w:t>
                      </w:r>
                      <w:r w:rsidR="0003107A">
                        <w:rPr>
                          <w:rFonts w:cstheme="minorHAnsi"/>
                          <w:sz w:val="22"/>
                          <w:szCs w:val="22"/>
                        </w:rPr>
                        <w:t>results for Blackwell Electronics.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6D6CAB" w14:textId="4CADD44C" w:rsidR="00F61295" w:rsidRDefault="00F61295" w:rsidP="00F61295">
      <w:pPr>
        <w:jc w:val="right"/>
      </w:pPr>
    </w:p>
    <w:p w14:paraId="0B5FF4B3" w14:textId="5417F1DD" w:rsidR="00F61295" w:rsidRPr="00F61295" w:rsidRDefault="00F61295" w:rsidP="00F61295"/>
    <w:sectPr w:rsidR="00F61295" w:rsidRPr="00F61295" w:rsidSect="00817DF1"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E44B" w14:textId="77777777" w:rsidR="00161933" w:rsidRDefault="00161933">
      <w:pPr>
        <w:spacing w:after="0" w:line="240" w:lineRule="auto"/>
      </w:pPr>
      <w:r>
        <w:separator/>
      </w:r>
    </w:p>
  </w:endnote>
  <w:endnote w:type="continuationSeparator" w:id="0">
    <w:p w14:paraId="03BF3642" w14:textId="77777777" w:rsidR="00161933" w:rsidRDefault="0016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200742"/>
      <w:docPartObj>
        <w:docPartGallery w:val="Page Numbers (Bottom of Page)"/>
        <w:docPartUnique/>
      </w:docPartObj>
    </w:sdtPr>
    <w:sdtEndPr>
      <w:rPr>
        <w:rStyle w:val="TitleChar"/>
        <w:rFonts w:ascii="Franklin Gothic Demi Cond" w:hAnsi="Franklin Gothic Demi Cond"/>
        <w:b/>
        <w:bCs/>
        <w:color w:val="008890" w:themeColor="accent1"/>
        <w:sz w:val="96"/>
        <w:szCs w:val="48"/>
      </w:rPr>
    </w:sdtEndPr>
    <w:sdtContent>
      <w:p w14:paraId="232F56DC" w14:textId="15C1E5ED" w:rsidR="0066047D" w:rsidRDefault="0066047D" w:rsidP="00817D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EB259D" w14:textId="77777777" w:rsidR="0066047D" w:rsidRDefault="00660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52A7D" w14:textId="77777777" w:rsidR="00AA1F13" w:rsidRDefault="000F1DCE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9E380C1" wp14:editId="67CF39E3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8742C7" w14:textId="77777777" w:rsidR="00AA1F13" w:rsidRPr="00C77D65" w:rsidRDefault="00616989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9E380C1" id="Oval 19" o:spid="_x0000_s1035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028742C7" w14:textId="77777777" w:rsidR="00AA1F13" w:rsidRPr="00C77D65" w:rsidRDefault="00616989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40EBB41C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D986" w14:textId="77777777" w:rsidR="00161933" w:rsidRDefault="00161933">
      <w:pPr>
        <w:spacing w:after="0" w:line="240" w:lineRule="auto"/>
      </w:pPr>
      <w:r>
        <w:separator/>
      </w:r>
    </w:p>
  </w:footnote>
  <w:footnote w:type="continuationSeparator" w:id="0">
    <w:p w14:paraId="41D7BA56" w14:textId="77777777" w:rsidR="00161933" w:rsidRDefault="00161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68F4630"/>
    <w:multiLevelType w:val="hybridMultilevel"/>
    <w:tmpl w:val="A1FCB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0378EE"/>
    <w:multiLevelType w:val="hybridMultilevel"/>
    <w:tmpl w:val="3BA0D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A97361"/>
    <w:multiLevelType w:val="hybridMultilevel"/>
    <w:tmpl w:val="229C22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5947F30"/>
    <w:multiLevelType w:val="hybridMultilevel"/>
    <w:tmpl w:val="4FC00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A2505E"/>
    <w:multiLevelType w:val="hybridMultilevel"/>
    <w:tmpl w:val="F7A4E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CD4AA8"/>
    <w:multiLevelType w:val="hybridMultilevel"/>
    <w:tmpl w:val="B276F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544585">
    <w:abstractNumId w:val="4"/>
  </w:num>
  <w:num w:numId="2" w16cid:durableId="1289970714">
    <w:abstractNumId w:val="4"/>
  </w:num>
  <w:num w:numId="3" w16cid:durableId="408314647">
    <w:abstractNumId w:val="3"/>
  </w:num>
  <w:num w:numId="4" w16cid:durableId="526261146">
    <w:abstractNumId w:val="3"/>
  </w:num>
  <w:num w:numId="5" w16cid:durableId="1843347851">
    <w:abstractNumId w:val="2"/>
  </w:num>
  <w:num w:numId="6" w16cid:durableId="1790859651">
    <w:abstractNumId w:val="2"/>
  </w:num>
  <w:num w:numId="7" w16cid:durableId="1922325225">
    <w:abstractNumId w:val="1"/>
  </w:num>
  <w:num w:numId="8" w16cid:durableId="111215281">
    <w:abstractNumId w:val="1"/>
  </w:num>
  <w:num w:numId="9" w16cid:durableId="804733247">
    <w:abstractNumId w:val="0"/>
  </w:num>
  <w:num w:numId="10" w16cid:durableId="851647890">
    <w:abstractNumId w:val="0"/>
  </w:num>
  <w:num w:numId="11" w16cid:durableId="1822040773">
    <w:abstractNumId w:val="4"/>
  </w:num>
  <w:num w:numId="12" w16cid:durableId="88548800">
    <w:abstractNumId w:val="3"/>
  </w:num>
  <w:num w:numId="13" w16cid:durableId="1058213082">
    <w:abstractNumId w:val="2"/>
  </w:num>
  <w:num w:numId="14" w16cid:durableId="1592157750">
    <w:abstractNumId w:val="1"/>
  </w:num>
  <w:num w:numId="15" w16cid:durableId="1451699747">
    <w:abstractNumId w:val="0"/>
  </w:num>
  <w:num w:numId="16" w16cid:durableId="1123495501">
    <w:abstractNumId w:val="5"/>
  </w:num>
  <w:num w:numId="17" w16cid:durableId="1295989909">
    <w:abstractNumId w:val="10"/>
  </w:num>
  <w:num w:numId="18" w16cid:durableId="730810913">
    <w:abstractNumId w:val="6"/>
  </w:num>
  <w:num w:numId="19" w16cid:durableId="652293321">
    <w:abstractNumId w:val="7"/>
  </w:num>
  <w:num w:numId="20" w16cid:durableId="192235780">
    <w:abstractNumId w:val="9"/>
  </w:num>
  <w:num w:numId="21" w16cid:durableId="2123378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6A"/>
    <w:rsid w:val="000029DF"/>
    <w:rsid w:val="00025976"/>
    <w:rsid w:val="0003107A"/>
    <w:rsid w:val="00033C0B"/>
    <w:rsid w:val="00036854"/>
    <w:rsid w:val="0004047E"/>
    <w:rsid w:val="00056531"/>
    <w:rsid w:val="0006331C"/>
    <w:rsid w:val="00067C23"/>
    <w:rsid w:val="000717BD"/>
    <w:rsid w:val="000737D6"/>
    <w:rsid w:val="00074E8B"/>
    <w:rsid w:val="0008066C"/>
    <w:rsid w:val="000845E4"/>
    <w:rsid w:val="0008469A"/>
    <w:rsid w:val="000879AF"/>
    <w:rsid w:val="000A1D8F"/>
    <w:rsid w:val="000B1347"/>
    <w:rsid w:val="000D0527"/>
    <w:rsid w:val="000E60EB"/>
    <w:rsid w:val="000E6E66"/>
    <w:rsid w:val="000F1DCE"/>
    <w:rsid w:val="000F42CB"/>
    <w:rsid w:val="000F6F8A"/>
    <w:rsid w:val="00100330"/>
    <w:rsid w:val="0010041B"/>
    <w:rsid w:val="001008D2"/>
    <w:rsid w:val="00111967"/>
    <w:rsid w:val="00111EBF"/>
    <w:rsid w:val="00121768"/>
    <w:rsid w:val="00126040"/>
    <w:rsid w:val="0013081C"/>
    <w:rsid w:val="00150275"/>
    <w:rsid w:val="0015237B"/>
    <w:rsid w:val="00161933"/>
    <w:rsid w:val="0016270C"/>
    <w:rsid w:val="00180203"/>
    <w:rsid w:val="00187357"/>
    <w:rsid w:val="00191725"/>
    <w:rsid w:val="0019232E"/>
    <w:rsid w:val="0019403B"/>
    <w:rsid w:val="001B364E"/>
    <w:rsid w:val="001C5FDA"/>
    <w:rsid w:val="001D20F8"/>
    <w:rsid w:val="001D256A"/>
    <w:rsid w:val="001E6067"/>
    <w:rsid w:val="001F1D31"/>
    <w:rsid w:val="001F301F"/>
    <w:rsid w:val="00203C63"/>
    <w:rsid w:val="00223085"/>
    <w:rsid w:val="00233F5C"/>
    <w:rsid w:val="00237A17"/>
    <w:rsid w:val="002448E4"/>
    <w:rsid w:val="002527C2"/>
    <w:rsid w:val="00252A61"/>
    <w:rsid w:val="002852B0"/>
    <w:rsid w:val="00293230"/>
    <w:rsid w:val="00297A19"/>
    <w:rsid w:val="00297CE1"/>
    <w:rsid w:val="002A7FBA"/>
    <w:rsid w:val="002C4EAF"/>
    <w:rsid w:val="002C66D3"/>
    <w:rsid w:val="002D6268"/>
    <w:rsid w:val="002E0D33"/>
    <w:rsid w:val="00302BF8"/>
    <w:rsid w:val="003037C7"/>
    <w:rsid w:val="003043B9"/>
    <w:rsid w:val="003211F4"/>
    <w:rsid w:val="003223CC"/>
    <w:rsid w:val="00325397"/>
    <w:rsid w:val="0033156F"/>
    <w:rsid w:val="003409AE"/>
    <w:rsid w:val="003455DC"/>
    <w:rsid w:val="0035466F"/>
    <w:rsid w:val="0036710E"/>
    <w:rsid w:val="00395AED"/>
    <w:rsid w:val="003A1501"/>
    <w:rsid w:val="003B3056"/>
    <w:rsid w:val="003D2F00"/>
    <w:rsid w:val="003E4DD7"/>
    <w:rsid w:val="003F664F"/>
    <w:rsid w:val="003F7C87"/>
    <w:rsid w:val="004154B5"/>
    <w:rsid w:val="004215B5"/>
    <w:rsid w:val="00424696"/>
    <w:rsid w:val="00431699"/>
    <w:rsid w:val="00436DD8"/>
    <w:rsid w:val="00442D4D"/>
    <w:rsid w:val="004504AE"/>
    <w:rsid w:val="00454E1D"/>
    <w:rsid w:val="00470C94"/>
    <w:rsid w:val="00471DFB"/>
    <w:rsid w:val="00484D0A"/>
    <w:rsid w:val="004878B6"/>
    <w:rsid w:val="004941D0"/>
    <w:rsid w:val="004A5C9D"/>
    <w:rsid w:val="004B2D03"/>
    <w:rsid w:val="004B444D"/>
    <w:rsid w:val="004B7171"/>
    <w:rsid w:val="004B7969"/>
    <w:rsid w:val="004D0CB3"/>
    <w:rsid w:val="004D1A85"/>
    <w:rsid w:val="004D22B6"/>
    <w:rsid w:val="004E4D8D"/>
    <w:rsid w:val="00503A52"/>
    <w:rsid w:val="0051615D"/>
    <w:rsid w:val="0052301D"/>
    <w:rsid w:val="00524BAA"/>
    <w:rsid w:val="0053396C"/>
    <w:rsid w:val="00543E5E"/>
    <w:rsid w:val="00545477"/>
    <w:rsid w:val="00547775"/>
    <w:rsid w:val="00554D1B"/>
    <w:rsid w:val="00561B6E"/>
    <w:rsid w:val="005735CF"/>
    <w:rsid w:val="00584ABE"/>
    <w:rsid w:val="00594786"/>
    <w:rsid w:val="00595FD4"/>
    <w:rsid w:val="005B211B"/>
    <w:rsid w:val="005C4655"/>
    <w:rsid w:val="005C5BDA"/>
    <w:rsid w:val="005E5D1F"/>
    <w:rsid w:val="005E626A"/>
    <w:rsid w:val="005E7195"/>
    <w:rsid w:val="005E7887"/>
    <w:rsid w:val="005F11EA"/>
    <w:rsid w:val="005F4E01"/>
    <w:rsid w:val="00610164"/>
    <w:rsid w:val="00613AEE"/>
    <w:rsid w:val="00616989"/>
    <w:rsid w:val="006215A3"/>
    <w:rsid w:val="006356BD"/>
    <w:rsid w:val="00637B60"/>
    <w:rsid w:val="00645164"/>
    <w:rsid w:val="00652461"/>
    <w:rsid w:val="0066047D"/>
    <w:rsid w:val="006604B3"/>
    <w:rsid w:val="00683334"/>
    <w:rsid w:val="006931B6"/>
    <w:rsid w:val="00695F4F"/>
    <w:rsid w:val="006A04A3"/>
    <w:rsid w:val="006A228F"/>
    <w:rsid w:val="006A63BB"/>
    <w:rsid w:val="006B4EC0"/>
    <w:rsid w:val="006C255B"/>
    <w:rsid w:val="006D69D6"/>
    <w:rsid w:val="006E4BAB"/>
    <w:rsid w:val="006F10C9"/>
    <w:rsid w:val="006F51DD"/>
    <w:rsid w:val="006F6814"/>
    <w:rsid w:val="006F6DE8"/>
    <w:rsid w:val="007054E2"/>
    <w:rsid w:val="00712BC8"/>
    <w:rsid w:val="007242AA"/>
    <w:rsid w:val="007314FF"/>
    <w:rsid w:val="007344FB"/>
    <w:rsid w:val="00740F4C"/>
    <w:rsid w:val="00745971"/>
    <w:rsid w:val="007548CD"/>
    <w:rsid w:val="00775270"/>
    <w:rsid w:val="00791357"/>
    <w:rsid w:val="00797AA3"/>
    <w:rsid w:val="007A25D6"/>
    <w:rsid w:val="007A6CDF"/>
    <w:rsid w:val="007A7529"/>
    <w:rsid w:val="007B346A"/>
    <w:rsid w:val="007C44CB"/>
    <w:rsid w:val="007D2DB2"/>
    <w:rsid w:val="007D3139"/>
    <w:rsid w:val="007F5655"/>
    <w:rsid w:val="007F60B2"/>
    <w:rsid w:val="0080062A"/>
    <w:rsid w:val="00802CE5"/>
    <w:rsid w:val="00814220"/>
    <w:rsid w:val="00817DF1"/>
    <w:rsid w:val="008204A3"/>
    <w:rsid w:val="008215C5"/>
    <w:rsid w:val="00830D40"/>
    <w:rsid w:val="0083395B"/>
    <w:rsid w:val="008448B0"/>
    <w:rsid w:val="00852CBF"/>
    <w:rsid w:val="0086084B"/>
    <w:rsid w:val="00860C53"/>
    <w:rsid w:val="008621A3"/>
    <w:rsid w:val="008623C0"/>
    <w:rsid w:val="00862C8D"/>
    <w:rsid w:val="00870B05"/>
    <w:rsid w:val="0087452A"/>
    <w:rsid w:val="00882A67"/>
    <w:rsid w:val="0088552E"/>
    <w:rsid w:val="00895632"/>
    <w:rsid w:val="008959EC"/>
    <w:rsid w:val="008A2CE5"/>
    <w:rsid w:val="008A5B74"/>
    <w:rsid w:val="008A5C75"/>
    <w:rsid w:val="008B08BB"/>
    <w:rsid w:val="008B581A"/>
    <w:rsid w:val="008B7574"/>
    <w:rsid w:val="008C3131"/>
    <w:rsid w:val="008E2AD1"/>
    <w:rsid w:val="008E3438"/>
    <w:rsid w:val="00904807"/>
    <w:rsid w:val="00917A49"/>
    <w:rsid w:val="009278A7"/>
    <w:rsid w:val="00930DB1"/>
    <w:rsid w:val="009338D7"/>
    <w:rsid w:val="00936C46"/>
    <w:rsid w:val="00942CE0"/>
    <w:rsid w:val="009537B4"/>
    <w:rsid w:val="00962160"/>
    <w:rsid w:val="00966319"/>
    <w:rsid w:val="00973AE9"/>
    <w:rsid w:val="00991B29"/>
    <w:rsid w:val="009B0BD6"/>
    <w:rsid w:val="009B1372"/>
    <w:rsid w:val="009B52A8"/>
    <w:rsid w:val="009B7F7E"/>
    <w:rsid w:val="009C414E"/>
    <w:rsid w:val="009D2E6D"/>
    <w:rsid w:val="009D6B65"/>
    <w:rsid w:val="009E7672"/>
    <w:rsid w:val="00A0451B"/>
    <w:rsid w:val="00A111C3"/>
    <w:rsid w:val="00A17D3D"/>
    <w:rsid w:val="00A25392"/>
    <w:rsid w:val="00A25582"/>
    <w:rsid w:val="00A31C8A"/>
    <w:rsid w:val="00A362E1"/>
    <w:rsid w:val="00A44928"/>
    <w:rsid w:val="00A5368C"/>
    <w:rsid w:val="00A711B3"/>
    <w:rsid w:val="00A92F5E"/>
    <w:rsid w:val="00AA1F13"/>
    <w:rsid w:val="00AA340D"/>
    <w:rsid w:val="00AB39C4"/>
    <w:rsid w:val="00AB6F59"/>
    <w:rsid w:val="00AC0AC6"/>
    <w:rsid w:val="00AC53DE"/>
    <w:rsid w:val="00AC6C5A"/>
    <w:rsid w:val="00AC6DD5"/>
    <w:rsid w:val="00AE27BD"/>
    <w:rsid w:val="00AE4B51"/>
    <w:rsid w:val="00AE4C9C"/>
    <w:rsid w:val="00AE7B7F"/>
    <w:rsid w:val="00AF4881"/>
    <w:rsid w:val="00B10456"/>
    <w:rsid w:val="00B128C1"/>
    <w:rsid w:val="00B22C93"/>
    <w:rsid w:val="00B278B6"/>
    <w:rsid w:val="00B27A1B"/>
    <w:rsid w:val="00B30FF8"/>
    <w:rsid w:val="00B34195"/>
    <w:rsid w:val="00B34931"/>
    <w:rsid w:val="00B477E2"/>
    <w:rsid w:val="00B537C8"/>
    <w:rsid w:val="00B53A10"/>
    <w:rsid w:val="00B63659"/>
    <w:rsid w:val="00B70300"/>
    <w:rsid w:val="00B725A3"/>
    <w:rsid w:val="00B75398"/>
    <w:rsid w:val="00B771F7"/>
    <w:rsid w:val="00B834B1"/>
    <w:rsid w:val="00B93FDF"/>
    <w:rsid w:val="00BA1FAE"/>
    <w:rsid w:val="00BA6BE8"/>
    <w:rsid w:val="00BB0743"/>
    <w:rsid w:val="00BC5723"/>
    <w:rsid w:val="00BD755C"/>
    <w:rsid w:val="00BE29F7"/>
    <w:rsid w:val="00BE2C03"/>
    <w:rsid w:val="00BE342E"/>
    <w:rsid w:val="00BE6A0C"/>
    <w:rsid w:val="00BE7CB9"/>
    <w:rsid w:val="00BF3FA6"/>
    <w:rsid w:val="00C07E39"/>
    <w:rsid w:val="00C16C6A"/>
    <w:rsid w:val="00C275E5"/>
    <w:rsid w:val="00C34D86"/>
    <w:rsid w:val="00C35F15"/>
    <w:rsid w:val="00C52FDA"/>
    <w:rsid w:val="00C55BA9"/>
    <w:rsid w:val="00C55C36"/>
    <w:rsid w:val="00C63E21"/>
    <w:rsid w:val="00C655B5"/>
    <w:rsid w:val="00C73BCF"/>
    <w:rsid w:val="00C772CC"/>
    <w:rsid w:val="00C7730F"/>
    <w:rsid w:val="00C77D65"/>
    <w:rsid w:val="00C80685"/>
    <w:rsid w:val="00C80AFE"/>
    <w:rsid w:val="00C817AB"/>
    <w:rsid w:val="00C926B4"/>
    <w:rsid w:val="00CA4208"/>
    <w:rsid w:val="00CB395B"/>
    <w:rsid w:val="00CB4A4D"/>
    <w:rsid w:val="00CB6711"/>
    <w:rsid w:val="00CC2A72"/>
    <w:rsid w:val="00CD01C8"/>
    <w:rsid w:val="00D04BB2"/>
    <w:rsid w:val="00D33832"/>
    <w:rsid w:val="00D4451A"/>
    <w:rsid w:val="00D50CFA"/>
    <w:rsid w:val="00D5605C"/>
    <w:rsid w:val="00D64818"/>
    <w:rsid w:val="00D674DF"/>
    <w:rsid w:val="00D73345"/>
    <w:rsid w:val="00D82D67"/>
    <w:rsid w:val="00D96687"/>
    <w:rsid w:val="00DA53EA"/>
    <w:rsid w:val="00DA7C93"/>
    <w:rsid w:val="00DB1636"/>
    <w:rsid w:val="00DB40BB"/>
    <w:rsid w:val="00DC5263"/>
    <w:rsid w:val="00DC5AEA"/>
    <w:rsid w:val="00DE6F3F"/>
    <w:rsid w:val="00DF7E47"/>
    <w:rsid w:val="00E028A0"/>
    <w:rsid w:val="00E0736E"/>
    <w:rsid w:val="00E26368"/>
    <w:rsid w:val="00E358A3"/>
    <w:rsid w:val="00E35D34"/>
    <w:rsid w:val="00E431D7"/>
    <w:rsid w:val="00E439B8"/>
    <w:rsid w:val="00E47B59"/>
    <w:rsid w:val="00E54A31"/>
    <w:rsid w:val="00E61D0C"/>
    <w:rsid w:val="00E65022"/>
    <w:rsid w:val="00E707C0"/>
    <w:rsid w:val="00E748F3"/>
    <w:rsid w:val="00E86099"/>
    <w:rsid w:val="00EC16AB"/>
    <w:rsid w:val="00EC505D"/>
    <w:rsid w:val="00ED1EFF"/>
    <w:rsid w:val="00ED5931"/>
    <w:rsid w:val="00EE0DB0"/>
    <w:rsid w:val="00EE308F"/>
    <w:rsid w:val="00EF0E81"/>
    <w:rsid w:val="00EF746A"/>
    <w:rsid w:val="00F03BD8"/>
    <w:rsid w:val="00F07B0B"/>
    <w:rsid w:val="00F07EB5"/>
    <w:rsid w:val="00F12DD4"/>
    <w:rsid w:val="00F13B28"/>
    <w:rsid w:val="00F31A5D"/>
    <w:rsid w:val="00F35342"/>
    <w:rsid w:val="00F363C8"/>
    <w:rsid w:val="00F44476"/>
    <w:rsid w:val="00F4630E"/>
    <w:rsid w:val="00F61295"/>
    <w:rsid w:val="00F754C2"/>
    <w:rsid w:val="00F97E44"/>
    <w:rsid w:val="00FA65EF"/>
    <w:rsid w:val="00FA7F52"/>
    <w:rsid w:val="00FB0E6F"/>
    <w:rsid w:val="00FB30C0"/>
    <w:rsid w:val="00FC7DDE"/>
    <w:rsid w:val="00FD71E8"/>
    <w:rsid w:val="00FE17C9"/>
    <w:rsid w:val="00FE7373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3DAB653"/>
  <w15:docId w15:val="{40B9A800-AE9A-4DF9-B63A-C3D0134F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6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A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val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1402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Richard Valades</dc:creator>
  <cp:keywords/>
  <dc:description/>
  <cp:lastModifiedBy>Richard Valades</cp:lastModifiedBy>
  <cp:revision>320</cp:revision>
  <dcterms:created xsi:type="dcterms:W3CDTF">2022-04-24T19:01:00Z</dcterms:created>
  <dcterms:modified xsi:type="dcterms:W3CDTF">2022-05-17T23:05:00Z</dcterms:modified>
</cp:coreProperties>
</file>